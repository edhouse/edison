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370D" w14:textId="2ED9E347" w:rsidR="00AB129B" w:rsidRPr="00FE1D98" w:rsidRDefault="00AB129B" w:rsidP="00AB129B">
      <w:pPr>
        <w:pStyle w:val="Nadpis1"/>
        <w:rPr>
          <w:lang w:val="cs-CZ"/>
        </w:rPr>
      </w:pPr>
      <w:bookmarkStart w:id="0" w:name="_Hlk17492453"/>
      <w:bookmarkStart w:id="1" w:name="_Hlk133481462"/>
      <w:bookmarkStart w:id="2" w:name="_Toc19607157"/>
      <w:r w:rsidRPr="00FE1D98">
        <w:rPr>
          <w:lang w:val="cs-CZ"/>
        </w:rPr>
        <w:t>Pracovní list U1-3: Dálkový ovladač TV</w:t>
      </w:r>
      <w:bookmarkEnd w:id="2"/>
    </w:p>
    <w:p w14:paraId="62BB036B" w14:textId="2B1EF5A4" w:rsidR="00DE37E0" w:rsidRPr="00DE37E0" w:rsidRDefault="00830F19" w:rsidP="00FE252D">
      <w:pPr>
        <w:rPr>
          <w:rFonts w:asciiTheme="majorHAnsi" w:eastAsiaTheme="majorEastAsia" w:hAnsiTheme="majorHAnsi" w:cstheme="majorBidi"/>
          <w:color w:val="FF7000"/>
          <w:sz w:val="72"/>
          <w:szCs w:val="72"/>
          <w:lang w:val="cs-CZ"/>
        </w:rPr>
      </w:pPr>
      <w:r w:rsidRPr="00FE1D98">
        <w:rPr>
          <w:noProof/>
          <w:lang w:val="cs-CZ"/>
        </w:rPr>
        <mc:AlternateContent>
          <mc:Choice Requires="wpg">
            <w:drawing>
              <wp:anchor distT="0" distB="0" distL="114300" distR="114300" simplePos="0" relativeHeight="253198336" behindDoc="0" locked="0" layoutInCell="1" allowOverlap="1" wp14:anchorId="2CCD58D8" wp14:editId="377FEBAB">
                <wp:simplePos x="0" y="0"/>
                <wp:positionH relativeFrom="margin">
                  <wp:posOffset>3020060</wp:posOffset>
                </wp:positionH>
                <wp:positionV relativeFrom="paragraph">
                  <wp:posOffset>6689725</wp:posOffset>
                </wp:positionV>
                <wp:extent cx="2927985" cy="1412240"/>
                <wp:effectExtent l="0" t="0" r="5715" b="0"/>
                <wp:wrapNone/>
                <wp:docPr id="345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7985" cy="1412240"/>
                          <a:chOff x="8401" y="0"/>
                          <a:chExt cx="2928474" cy="1412788"/>
                        </a:xfrm>
                      </wpg:grpSpPr>
                      <wpg:grpSp>
                        <wpg:cNvPr id="347" name="Group 347"/>
                        <wpg:cNvGrpSpPr/>
                        <wpg:grpSpPr>
                          <a:xfrm>
                            <a:off x="8401" y="341906"/>
                            <a:ext cx="2928474" cy="1070882"/>
                            <a:chOff x="87896" y="222702"/>
                            <a:chExt cx="2930797" cy="1072063"/>
                          </a:xfrm>
                        </wpg:grpSpPr>
                        <wps:wsp>
                          <wps:cNvPr id="3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896" y="1031034"/>
                              <a:ext cx="2067550" cy="2637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84BEB9" w14:textId="32FBB6AF" w:rsidR="002A1612" w:rsidRPr="00911283" w:rsidRDefault="002A1612" w:rsidP="00AB129B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color w:val="FF7000"/>
                                    <w:sz w:val="20"/>
                                    <w:lang w:val="cs-CZ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FF7000"/>
                                    <w:sz w:val="20"/>
                                    <w:lang w:val="cs-CZ"/>
                                  </w:rPr>
                                  <w:t>Přehrát melodii</w:t>
                                </w:r>
                                <w:r w:rsidR="000D0E92">
                                  <w:rPr>
                                    <w:rFonts w:ascii="Times New Roman" w:hAnsi="Times New Roman"/>
                                    <w:color w:val="FF7000"/>
                                    <w:sz w:val="20"/>
                                    <w:lang w:val="cs-CZ"/>
                                  </w:rPr>
                                  <w:t xml:space="preserve"> / kód 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49" name="Picture 34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screen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55446" y="222702"/>
                              <a:ext cx="863247" cy="47050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50" name="Picture 35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561" y="0"/>
                            <a:ext cx="1978660" cy="1149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CD58D8" id="Group 345" o:spid="_x0000_s1026" style="position:absolute;margin-left:237.8pt;margin-top:526.75pt;width:230.55pt;height:111.2pt;z-index:253198336;mso-position-horizontal-relative:margin;mso-width-relative:margin;mso-height-relative:margin" coordorigin="84" coordsize="29284,14127" o:gfxdata="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">
                <v:group id="Group 347" o:spid="_x0000_s1027" style="position:absolute;left:84;top:3419;width:29284;height:10708" coordorigin="878,2227" coordsize="29307,1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878;top:10310;width:20676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MTH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uDaeiUdArp8AAAD//wMAUEsBAi0AFAAGAAgAAAAhANvh9svuAAAAhQEAABMAAAAAAAAAAAAAAAAA&#10;AAAAAFtDb250ZW50X1R5cGVzXS54bWxQSwECLQAUAAYACAAAACEAWvQsW78AAAAVAQAACwAAAAAA&#10;AAAAAAAAAAAfAQAAX3JlbHMvLnJlbHNQSwECLQAUAAYACAAAACEAKYjEx8AAAADcAAAADwAAAAAA&#10;AAAAAAAAAAAHAgAAZHJzL2Rvd25yZXYueG1sUEsFBgAAAAADAAMAtwAAAPQCAAAAAA==&#10;" filled="f" stroked="f">
                    <v:textbox>
                      <w:txbxContent>
                        <w:p w14:paraId="6E84BEB9" w14:textId="32FBB6AF" w:rsidR="002A1612" w:rsidRPr="00911283" w:rsidRDefault="002A1612" w:rsidP="00AB129B">
                          <w:pPr>
                            <w:jc w:val="center"/>
                            <w:rPr>
                              <w:rFonts w:ascii="Times New Roman" w:hAnsi="Times New Roman"/>
                              <w:color w:val="FF7000"/>
                              <w:sz w:val="20"/>
                              <w:lang w:val="cs-CZ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FF7000"/>
                              <w:sz w:val="20"/>
                              <w:lang w:val="cs-CZ"/>
                            </w:rPr>
                            <w:t>Přehrát melodii</w:t>
                          </w:r>
                          <w:r w:rsidR="000D0E92">
                            <w:rPr>
                              <w:rFonts w:ascii="Times New Roman" w:hAnsi="Times New Roman"/>
                              <w:color w:val="FF7000"/>
                              <w:sz w:val="20"/>
                              <w:lang w:val="cs-CZ"/>
                            </w:rPr>
                            <w:t xml:space="preserve"> / kód 7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49" o:spid="_x0000_s1029" type="#_x0000_t75" style="position:absolute;left:21554;top:2227;width:8632;height:4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">
                    <v:imagedata r:id="rId10" o:title=""/>
                  </v:shape>
                </v:group>
                <v:shape id="Picture 350" o:spid="_x0000_s1030" type="#_x0000_t75" style="position:absolute;left:715;width:19787;height:11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">
                  <v:imagedata r:id="rId11" o:title=""/>
                </v:shape>
                <w10:wrap anchorx="margin"/>
              </v:group>
            </w:pict>
          </mc:Fallback>
        </mc:AlternateContent>
      </w:r>
      <w:r w:rsidR="00AB129B" w:rsidRPr="00FE1D98">
        <w:rPr>
          <w:noProof/>
          <w:lang w:val="cs-CZ"/>
        </w:rPr>
        <mc:AlternateContent>
          <mc:Choice Requires="wpg">
            <w:drawing>
              <wp:anchor distT="0" distB="0" distL="114300" distR="114300" simplePos="0" relativeHeight="253195264" behindDoc="0" locked="0" layoutInCell="1" allowOverlap="1" wp14:anchorId="74F69A83" wp14:editId="395411E2">
                <wp:simplePos x="0" y="0"/>
                <wp:positionH relativeFrom="column">
                  <wp:posOffset>-137795</wp:posOffset>
                </wp:positionH>
                <wp:positionV relativeFrom="paragraph">
                  <wp:posOffset>4567555</wp:posOffset>
                </wp:positionV>
                <wp:extent cx="2936875" cy="1402715"/>
                <wp:effectExtent l="0" t="0" r="0" b="0"/>
                <wp:wrapNone/>
                <wp:docPr id="307" name="Group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6875" cy="1402715"/>
                          <a:chOff x="7952" y="0"/>
                          <a:chExt cx="2937178" cy="1403163"/>
                        </a:xfrm>
                      </wpg:grpSpPr>
                      <wpg:grpSp>
                        <wpg:cNvPr id="308" name="Group 308"/>
                        <wpg:cNvGrpSpPr/>
                        <wpg:grpSpPr>
                          <a:xfrm>
                            <a:off x="7952" y="341906"/>
                            <a:ext cx="2937178" cy="1061257"/>
                            <a:chOff x="79488" y="222702"/>
                            <a:chExt cx="2939205" cy="1062192"/>
                          </a:xfrm>
                        </wpg:grpSpPr>
                        <wps:wsp>
                          <wps:cNvPr id="3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488" y="1021163"/>
                              <a:ext cx="2067550" cy="2637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4B4BCE" w14:textId="00798B4E" w:rsidR="002A1612" w:rsidRPr="00911283" w:rsidRDefault="002A1612" w:rsidP="00AB129B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color w:val="FF7000"/>
                                    <w:sz w:val="20"/>
                                    <w:lang w:val="cs-CZ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FF7000"/>
                                    <w:sz w:val="20"/>
                                    <w:lang w:val="cs-CZ"/>
                                  </w:rPr>
                                  <w:t>Zatočení do</w:t>
                                </w:r>
                                <w:r w:rsidR="000D0E92">
                                  <w:rPr>
                                    <w:rFonts w:ascii="Times New Roman" w:hAnsi="Times New Roman"/>
                                    <w:color w:val="FF7000"/>
                                    <w:sz w:val="20"/>
                                    <w:lang w:val="cs-CZ"/>
                                  </w:rPr>
                                  <w:t>prava / kód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10" name="Picture 3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screen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55446" y="222702"/>
                              <a:ext cx="863247" cy="47050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11" name="Picture 31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7465" y="0"/>
                            <a:ext cx="1978660" cy="11487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F69A83" id="Group 307" o:spid="_x0000_s1031" style="position:absolute;margin-left:-10.85pt;margin-top:359.65pt;width:231.25pt;height:110.45pt;z-index:253195264;mso-width-relative:margin;mso-height-relative:margin" coordorigin="79" coordsize="29371,14031" o:gfxdata="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">
                <v:group id="Group 308" o:spid="_x0000_s1032" style="position:absolute;left:79;top:3419;width:29372;height:10612" coordorigin="794,2227" coordsize="29392,10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<v:shape id="Text Box 2" o:spid="_x0000_s1033" type="#_x0000_t202" style="position:absolute;left:794;top:10211;width:20676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  <v:textbox>
                      <w:txbxContent>
                        <w:p w14:paraId="144B4BCE" w14:textId="00798B4E" w:rsidR="002A1612" w:rsidRPr="00911283" w:rsidRDefault="002A1612" w:rsidP="00AB129B">
                          <w:pPr>
                            <w:jc w:val="center"/>
                            <w:rPr>
                              <w:rFonts w:ascii="Times New Roman" w:hAnsi="Times New Roman"/>
                              <w:color w:val="FF7000"/>
                              <w:sz w:val="20"/>
                              <w:lang w:val="cs-CZ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FF7000"/>
                              <w:sz w:val="20"/>
                              <w:lang w:val="cs-CZ"/>
                            </w:rPr>
                            <w:t>Zatočení do</w:t>
                          </w:r>
                          <w:r w:rsidR="000D0E92">
                            <w:rPr>
                              <w:rFonts w:ascii="Times New Roman" w:hAnsi="Times New Roman"/>
                              <w:color w:val="FF7000"/>
                              <w:sz w:val="20"/>
                              <w:lang w:val="cs-CZ"/>
                            </w:rPr>
                            <w:t>prava / kód 2</w:t>
                          </w:r>
                        </w:p>
                      </w:txbxContent>
                    </v:textbox>
                  </v:shape>
                  <v:shape id="Picture 310" o:spid="_x0000_s1034" type="#_x0000_t75" style="position:absolute;left:21554;top:2227;width:8632;height:4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">
                    <v:imagedata r:id="rId10" o:title=""/>
                  </v:shape>
                </v:group>
                <v:shape id="Picture 311" o:spid="_x0000_s1035" type="#_x0000_t75" style="position:absolute;left:874;width:19787;height:11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">
                  <v:imagedata r:id="rId13" o:title=""/>
                </v:shape>
              </v:group>
            </w:pict>
          </mc:Fallback>
        </mc:AlternateContent>
      </w:r>
      <w:r w:rsidR="00AB129B" w:rsidRPr="00FE1D98">
        <w:rPr>
          <w:noProof/>
          <w:lang w:val="cs-CZ"/>
        </w:rPr>
        <mc:AlternateContent>
          <mc:Choice Requires="wpg">
            <w:drawing>
              <wp:anchor distT="0" distB="0" distL="114300" distR="114300" simplePos="0" relativeHeight="253197312" behindDoc="0" locked="0" layoutInCell="1" allowOverlap="1" wp14:anchorId="17B5B615" wp14:editId="693EE22B">
                <wp:simplePos x="0" y="0"/>
                <wp:positionH relativeFrom="column">
                  <wp:posOffset>-138430</wp:posOffset>
                </wp:positionH>
                <wp:positionV relativeFrom="paragraph">
                  <wp:posOffset>6684645</wp:posOffset>
                </wp:positionV>
                <wp:extent cx="2936875" cy="1411605"/>
                <wp:effectExtent l="0" t="0" r="0" b="0"/>
                <wp:wrapNone/>
                <wp:docPr id="339" name="Group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6875" cy="1411605"/>
                          <a:chOff x="0" y="0"/>
                          <a:chExt cx="2936875" cy="1412155"/>
                        </a:xfrm>
                      </wpg:grpSpPr>
                      <wpg:grpSp>
                        <wpg:cNvPr id="340" name="Group 340"/>
                        <wpg:cNvGrpSpPr/>
                        <wpg:grpSpPr>
                          <a:xfrm>
                            <a:off x="0" y="341906"/>
                            <a:ext cx="2936875" cy="1070249"/>
                            <a:chOff x="79488" y="222702"/>
                            <a:chExt cx="2939205" cy="1071430"/>
                          </a:xfrm>
                        </wpg:grpSpPr>
                        <wps:wsp>
                          <wps:cNvPr id="3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488" y="1030401"/>
                              <a:ext cx="2067550" cy="2637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49A4EA" w14:textId="38D883A7" w:rsidR="002A1612" w:rsidRPr="00911283" w:rsidRDefault="002A1612" w:rsidP="00AB129B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color w:val="FF7000"/>
                                    <w:sz w:val="20"/>
                                    <w:lang w:val="cs-CZ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FF7000"/>
                                    <w:sz w:val="20"/>
                                    <w:lang w:val="cs-CZ"/>
                                  </w:rPr>
                                  <w:t>Přehrát pípnutí</w:t>
                                </w:r>
                                <w:r w:rsidR="000D0E92">
                                  <w:rPr>
                                    <w:rFonts w:ascii="Times New Roman" w:hAnsi="Times New Roman"/>
                                    <w:color w:val="FF7000"/>
                                    <w:sz w:val="20"/>
                                    <w:lang w:val="cs-CZ"/>
                                  </w:rPr>
                                  <w:t xml:space="preserve"> / kód 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43" name="Picture 34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screen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55446" y="222702"/>
                              <a:ext cx="863247" cy="47050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44" name="Picture 34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13" y="0"/>
                            <a:ext cx="1978660" cy="11487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B5B615" id="Group 339" o:spid="_x0000_s1036" style="position:absolute;margin-left:-10.9pt;margin-top:526.35pt;width:231.25pt;height:111.15pt;z-index:253197312;mso-height-relative:margin" coordsize="29368,14121" o:gfxdata="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">
                <v:group id="Group 340" o:spid="_x0000_s1037" style="position:absolute;top:3419;width:29368;height:10702" coordorigin="794,2227" coordsize="29392,10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<v:shape id="Text Box 2" o:spid="_x0000_s1038" type="#_x0000_t202" style="position:absolute;left:794;top:10304;width:20676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m1a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0zHcz8QjIFc3AAAA//8DAFBLAQItABQABgAIAAAAIQDb4fbL7gAAAIUBAAATAAAAAAAAAAAA&#10;AAAAAAAAAABbQ29udGVudF9UeXBlc10ueG1sUEsBAi0AFAAGAAgAAAAhAFr0LFu/AAAAFQEAAAsA&#10;AAAAAAAAAAAAAAAAHwEAAF9yZWxzLy5yZWxzUEsBAi0AFAAGAAgAAAAhALiybVrEAAAA3AAAAA8A&#10;AAAAAAAAAAAAAAAABwIAAGRycy9kb3ducmV2LnhtbFBLBQYAAAAAAwADALcAAAD4AgAAAAA=&#10;" filled="f" stroked="f">
                    <v:textbox>
                      <w:txbxContent>
                        <w:p w14:paraId="6B49A4EA" w14:textId="38D883A7" w:rsidR="002A1612" w:rsidRPr="00911283" w:rsidRDefault="002A1612" w:rsidP="00AB129B">
                          <w:pPr>
                            <w:jc w:val="center"/>
                            <w:rPr>
                              <w:rFonts w:ascii="Times New Roman" w:hAnsi="Times New Roman"/>
                              <w:color w:val="FF7000"/>
                              <w:sz w:val="20"/>
                              <w:lang w:val="cs-CZ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FF7000"/>
                              <w:sz w:val="20"/>
                              <w:lang w:val="cs-CZ"/>
                            </w:rPr>
                            <w:t>Přehrát pípnutí</w:t>
                          </w:r>
                          <w:r w:rsidR="000D0E92">
                            <w:rPr>
                              <w:rFonts w:ascii="Times New Roman" w:hAnsi="Times New Roman"/>
                              <w:color w:val="FF7000"/>
                              <w:sz w:val="20"/>
                              <w:lang w:val="cs-CZ"/>
                            </w:rPr>
                            <w:t xml:space="preserve"> / kód 6</w:t>
                          </w:r>
                        </w:p>
                      </w:txbxContent>
                    </v:textbox>
                  </v:shape>
                  <v:shape id="Picture 343" o:spid="_x0000_s1039" type="#_x0000_t75" style="position:absolute;left:21554;top:2227;width:8632;height:4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">
                    <v:imagedata r:id="rId10" o:title=""/>
                  </v:shape>
                </v:group>
                <v:shape id="Picture 344" o:spid="_x0000_s1040" type="#_x0000_t75" style="position:absolute;left:795;width:19786;height:11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">
                  <v:imagedata r:id="rId15" o:title=""/>
                </v:shape>
              </v:group>
            </w:pict>
          </mc:Fallback>
        </mc:AlternateContent>
      </w:r>
      <w:r w:rsidR="00AB129B" w:rsidRPr="00FE1D98">
        <w:rPr>
          <w:noProof/>
          <w:lang w:val="cs-CZ"/>
        </w:rPr>
        <mc:AlternateContent>
          <mc:Choice Requires="wpg">
            <w:drawing>
              <wp:anchor distT="0" distB="0" distL="114300" distR="114300" simplePos="0" relativeHeight="253191168" behindDoc="0" locked="0" layoutInCell="1" allowOverlap="1" wp14:anchorId="5D8D84E1" wp14:editId="2C776802">
                <wp:simplePos x="0" y="0"/>
                <wp:positionH relativeFrom="column">
                  <wp:posOffset>-138430</wp:posOffset>
                </wp:positionH>
                <wp:positionV relativeFrom="paragraph">
                  <wp:posOffset>295910</wp:posOffset>
                </wp:positionV>
                <wp:extent cx="2927985" cy="1422400"/>
                <wp:effectExtent l="0" t="0" r="5715" b="6350"/>
                <wp:wrapNone/>
                <wp:docPr id="323" name="Group 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7985" cy="1422400"/>
                          <a:chOff x="16355" y="0"/>
                          <a:chExt cx="2928774" cy="1424128"/>
                        </a:xfrm>
                      </wpg:grpSpPr>
                      <wpg:grpSp>
                        <wpg:cNvPr id="324" name="Group 324"/>
                        <wpg:cNvGrpSpPr/>
                        <wpg:grpSpPr>
                          <a:xfrm>
                            <a:off x="16355" y="310101"/>
                            <a:ext cx="2928774" cy="1114027"/>
                            <a:chOff x="87898" y="222702"/>
                            <a:chExt cx="2930795" cy="1115009"/>
                          </a:xfrm>
                        </wpg:grpSpPr>
                        <wps:wsp>
                          <wps:cNvPr id="3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898" y="1073980"/>
                              <a:ext cx="2083463" cy="2637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C093EB" w14:textId="70BBA28E" w:rsidR="002A1612" w:rsidRPr="00911283" w:rsidRDefault="002A1612" w:rsidP="00AB129B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color w:val="FF7000"/>
                                    <w:sz w:val="20"/>
                                    <w:lang w:val="cs-CZ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FF7000"/>
                                    <w:sz w:val="20"/>
                                    <w:lang w:val="cs-CZ"/>
                                  </w:rPr>
                                  <w:t>Pohyb vpřed</w:t>
                                </w:r>
                                <w:r w:rsidR="000D0E92">
                                  <w:rPr>
                                    <w:rFonts w:ascii="Times New Roman" w:hAnsi="Times New Roman"/>
                                    <w:color w:val="FF7000"/>
                                    <w:sz w:val="20"/>
                                    <w:lang w:val="cs-CZ"/>
                                  </w:rPr>
                                  <w:t xml:space="preserve"> / kód 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26" name="Picture 3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screen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55446" y="222702"/>
                              <a:ext cx="863247" cy="47050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27" name="Picture 327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3367" y="0"/>
                            <a:ext cx="1978660" cy="1150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8D84E1" id="Group 323" o:spid="_x0000_s1041" style="position:absolute;margin-left:-10.9pt;margin-top:23.3pt;width:230.55pt;height:112pt;z-index:253191168;mso-width-relative:margin;mso-height-relative:margin" coordorigin="163" coordsize="29287,14241" o:gfxdata="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">
                <v:group id="Group 324" o:spid="_x0000_s1042" style="position:absolute;left:163;top:3101;width:29288;height:11140" coordorigin="878,2227" coordsize="29307,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<v:shape id="Text Box 2" o:spid="_x0000_s1043" type="#_x0000_t202" style="position:absolute;left:878;top:10739;width:20835;height:2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7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+FtPIXHmXgE5PIOAAD//wMAUEsBAi0AFAAGAAgAAAAhANvh9svuAAAAhQEAABMAAAAAAAAAAAAA&#10;AAAAAAAAAFtDb250ZW50X1R5cGVzXS54bWxQSwECLQAUAAYACAAAACEAWvQsW78AAAAVAQAACwAA&#10;AAAAAAAAAAAAAAAfAQAAX3JlbHMvLnJlbHNQSwECLQAUAAYACAAAACEAGlaO+cMAAADcAAAADwAA&#10;AAAAAAAAAAAAAAAHAgAAZHJzL2Rvd25yZXYueG1sUEsFBgAAAAADAAMAtwAAAPcCAAAAAA==&#10;" filled="f" stroked="f">
                    <v:textbox>
                      <w:txbxContent>
                        <w:p w14:paraId="12C093EB" w14:textId="70BBA28E" w:rsidR="002A1612" w:rsidRPr="00911283" w:rsidRDefault="002A1612" w:rsidP="00AB129B">
                          <w:pPr>
                            <w:jc w:val="center"/>
                            <w:rPr>
                              <w:rFonts w:ascii="Times New Roman" w:hAnsi="Times New Roman"/>
                              <w:color w:val="FF7000"/>
                              <w:sz w:val="20"/>
                              <w:lang w:val="cs-CZ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FF7000"/>
                              <w:sz w:val="20"/>
                              <w:lang w:val="cs-CZ"/>
                            </w:rPr>
                            <w:t>Pohyb vpřed</w:t>
                          </w:r>
                          <w:r w:rsidR="000D0E92">
                            <w:rPr>
                              <w:rFonts w:ascii="Times New Roman" w:hAnsi="Times New Roman"/>
                              <w:color w:val="FF7000"/>
                              <w:sz w:val="20"/>
                              <w:lang w:val="cs-CZ"/>
                            </w:rPr>
                            <w:t xml:space="preserve"> / kód 0</w:t>
                          </w:r>
                        </w:p>
                      </w:txbxContent>
                    </v:textbox>
                  </v:shape>
                  <v:shape id="Picture 326" o:spid="_x0000_s1044" type="#_x0000_t75" style="position:absolute;left:21554;top:2227;width:8632;height:4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">
                    <v:imagedata r:id="rId10" o:title=""/>
                  </v:shape>
                </v:group>
                <v:shape id="Picture 327" o:spid="_x0000_s1045" type="#_x0000_t75" style="position:absolute;left:1033;width:19787;height:11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">
                  <v:imagedata r:id="rId17" o:title=""/>
                </v:shape>
              </v:group>
            </w:pict>
          </mc:Fallback>
        </mc:AlternateContent>
      </w:r>
      <w:r w:rsidR="00AB129B" w:rsidRPr="00FE1D98">
        <w:rPr>
          <w:noProof/>
          <w:lang w:val="cs-CZ"/>
        </w:rPr>
        <mc:AlternateContent>
          <mc:Choice Requires="wpg">
            <w:drawing>
              <wp:anchor distT="0" distB="0" distL="114300" distR="114300" simplePos="0" relativeHeight="253192192" behindDoc="0" locked="0" layoutInCell="1" allowOverlap="1" wp14:anchorId="4FDF2808" wp14:editId="2E76D7F5">
                <wp:simplePos x="0" y="0"/>
                <wp:positionH relativeFrom="column">
                  <wp:posOffset>3025775</wp:posOffset>
                </wp:positionH>
                <wp:positionV relativeFrom="paragraph">
                  <wp:posOffset>295275</wp:posOffset>
                </wp:positionV>
                <wp:extent cx="2969895" cy="1425575"/>
                <wp:effectExtent l="0" t="0" r="1905" b="3175"/>
                <wp:wrapNone/>
                <wp:docPr id="318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9895" cy="1425575"/>
                          <a:chOff x="-25272" y="0"/>
                          <a:chExt cx="2970402" cy="1426290"/>
                        </a:xfrm>
                      </wpg:grpSpPr>
                      <wpg:grpSp>
                        <wpg:cNvPr id="319" name="Group 319"/>
                        <wpg:cNvGrpSpPr/>
                        <wpg:grpSpPr>
                          <a:xfrm>
                            <a:off x="-25272" y="310101"/>
                            <a:ext cx="2970402" cy="1116189"/>
                            <a:chOff x="46242" y="222702"/>
                            <a:chExt cx="2972451" cy="1117174"/>
                          </a:xfrm>
                        </wpg:grpSpPr>
                        <wps:wsp>
                          <wps:cNvPr id="3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242" y="1076145"/>
                              <a:ext cx="2083915" cy="2637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FFD87F" w14:textId="76DF794B" w:rsidR="002A1612" w:rsidRPr="00911283" w:rsidRDefault="002A1612" w:rsidP="00AB129B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color w:val="FF7000"/>
                                    <w:sz w:val="20"/>
                                    <w:lang w:val="cs-CZ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FF7000"/>
                                    <w:sz w:val="20"/>
                                    <w:lang w:val="cs-CZ"/>
                                  </w:rPr>
                                  <w:t>Pohyb vzad</w:t>
                                </w:r>
                                <w:r w:rsidR="000D0E92">
                                  <w:rPr>
                                    <w:rFonts w:ascii="Times New Roman" w:hAnsi="Times New Roman"/>
                                    <w:color w:val="FF7000"/>
                                    <w:sz w:val="20"/>
                                    <w:lang w:val="cs-CZ"/>
                                  </w:rPr>
                                  <w:t xml:space="preserve"> / kód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21" name="Picture 3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screen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55446" y="222702"/>
                              <a:ext cx="863247" cy="47050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22" name="Picture 322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7464" y="0"/>
                            <a:ext cx="1978660" cy="1149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DF2808" id="Group 318" o:spid="_x0000_s1046" style="position:absolute;margin-left:238.25pt;margin-top:23.25pt;width:233.85pt;height:112.25pt;z-index:253192192;mso-width-relative:margin;mso-height-relative:margin" coordorigin="-252" coordsize="29704,14262" o:gfxdata="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">
                <v:group id="Group 319" o:spid="_x0000_s1047" style="position:absolute;left:-252;top:3101;width:29703;height:11161" coordorigin="462,2227" coordsize="29724,11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shape id="Text Box 2" o:spid="_x0000_s1048" type="#_x0000_t202" style="position:absolute;left:462;top:10761;width:20839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  <v:textbox>
                      <w:txbxContent>
                        <w:p w14:paraId="2DFFD87F" w14:textId="76DF794B" w:rsidR="002A1612" w:rsidRPr="00911283" w:rsidRDefault="002A1612" w:rsidP="00AB129B">
                          <w:pPr>
                            <w:jc w:val="center"/>
                            <w:rPr>
                              <w:rFonts w:ascii="Times New Roman" w:hAnsi="Times New Roman"/>
                              <w:color w:val="FF7000"/>
                              <w:sz w:val="20"/>
                              <w:lang w:val="cs-CZ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FF7000"/>
                              <w:sz w:val="20"/>
                              <w:lang w:val="cs-CZ"/>
                            </w:rPr>
                            <w:t>Pohyb vzad</w:t>
                          </w:r>
                          <w:r w:rsidR="000D0E92">
                            <w:rPr>
                              <w:rFonts w:ascii="Times New Roman" w:hAnsi="Times New Roman"/>
                              <w:color w:val="FF7000"/>
                              <w:sz w:val="20"/>
                              <w:lang w:val="cs-CZ"/>
                            </w:rPr>
                            <w:t xml:space="preserve"> / kód 1</w:t>
                          </w:r>
                        </w:p>
                      </w:txbxContent>
                    </v:textbox>
                  </v:shape>
                  <v:shape id="Picture 321" o:spid="_x0000_s1049" type="#_x0000_t75" style="position:absolute;left:21554;top:2227;width:8632;height:4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">
                    <v:imagedata r:id="rId10" o:title=""/>
                  </v:shape>
                </v:group>
                <v:shape id="Picture 322" o:spid="_x0000_s1050" type="#_x0000_t75" style="position:absolute;left:874;width:19787;height:11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">
                  <v:imagedata r:id="rId19" o:title=""/>
                </v:shape>
              </v:group>
            </w:pict>
          </mc:Fallback>
        </mc:AlternateContent>
      </w:r>
      <w:r w:rsidR="00AB129B" w:rsidRPr="00FE1D98">
        <w:rPr>
          <w:noProof/>
          <w:lang w:val="cs-CZ"/>
        </w:rPr>
        <mc:AlternateContent>
          <mc:Choice Requires="wpg">
            <w:drawing>
              <wp:anchor distT="0" distB="0" distL="114300" distR="114300" simplePos="0" relativeHeight="253196288" behindDoc="0" locked="0" layoutInCell="1" allowOverlap="1" wp14:anchorId="53D2D4AB" wp14:editId="77C0B8D6">
                <wp:simplePos x="0" y="0"/>
                <wp:positionH relativeFrom="column">
                  <wp:posOffset>3018790</wp:posOffset>
                </wp:positionH>
                <wp:positionV relativeFrom="paragraph">
                  <wp:posOffset>4578350</wp:posOffset>
                </wp:positionV>
                <wp:extent cx="2961005" cy="1386834"/>
                <wp:effectExtent l="0" t="0" r="0" b="4445"/>
                <wp:wrapNone/>
                <wp:docPr id="312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1005" cy="1386834"/>
                          <a:chOff x="-15903" y="0"/>
                          <a:chExt cx="2961033" cy="1388665"/>
                        </a:xfrm>
                      </wpg:grpSpPr>
                      <wpg:grpSp>
                        <wpg:cNvPr id="313" name="Group 313"/>
                        <wpg:cNvGrpSpPr/>
                        <wpg:grpSpPr>
                          <a:xfrm>
                            <a:off x="-15903" y="329561"/>
                            <a:ext cx="2961033" cy="1059104"/>
                            <a:chOff x="55617" y="274016"/>
                            <a:chExt cx="2963076" cy="1060041"/>
                          </a:xfrm>
                        </wpg:grpSpPr>
                        <wps:wsp>
                          <wps:cNvPr id="3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617" y="1070326"/>
                              <a:ext cx="2067550" cy="2637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A5CA1A" w14:textId="005ABE64" w:rsidR="002A1612" w:rsidRPr="00911283" w:rsidRDefault="002A1612" w:rsidP="00AB129B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color w:val="FF7000"/>
                                    <w:sz w:val="20"/>
                                    <w:lang w:val="cs-CZ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FF7000"/>
                                    <w:sz w:val="20"/>
                                    <w:lang w:val="cs-CZ"/>
                                  </w:rPr>
                                  <w:t>Zatočení do</w:t>
                                </w:r>
                                <w:r w:rsidR="000D0E92">
                                  <w:rPr>
                                    <w:rFonts w:ascii="Times New Roman" w:hAnsi="Times New Roman"/>
                                    <w:color w:val="FF7000"/>
                                    <w:sz w:val="20"/>
                                    <w:lang w:val="cs-CZ"/>
                                  </w:rPr>
                                  <w:t>leva / kód 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15" name="Picture 3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screen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55446" y="274016"/>
                              <a:ext cx="863247" cy="47050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17" name="Picture 317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7464" y="0"/>
                            <a:ext cx="1978660" cy="11487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D2D4AB" id="Group 312" o:spid="_x0000_s1051" style="position:absolute;margin-left:237.7pt;margin-top:360.5pt;width:233.15pt;height:109.2pt;z-index:253196288;mso-width-relative:margin;mso-height-relative:margin" coordorigin="-159" coordsize="29610,13886" o:gfxdata="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">
                <v:group id="Group 313" o:spid="_x0000_s1052" style="position:absolute;left:-159;top:3295;width:29610;height:10591" coordorigin="556,2740" coordsize="29630,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shape id="Text Box 2" o:spid="_x0000_s1053" type="#_x0000_t202" style="position:absolute;left:556;top:10703;width:20675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uHf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4yncz8QjIFc3AAAA//8DAFBLAQItABQABgAIAAAAIQDb4fbL7gAAAIUBAAATAAAAAAAAAAAA&#10;AAAAAAAAAABbQ29udGVudF9UeXBlc10ueG1sUEsBAi0AFAAGAAgAAAAhAFr0LFu/AAAAFQEAAAsA&#10;AAAAAAAAAAAAAAAAHwEAAF9yZWxzLy5yZWxzUEsBAi0AFAAGAAgAAAAhALt24d/EAAAA3AAAAA8A&#10;AAAAAAAAAAAAAAAABwIAAGRycy9kb3ducmV2LnhtbFBLBQYAAAAAAwADALcAAAD4AgAAAAA=&#10;" filled="f" stroked="f">
                    <v:textbox>
                      <w:txbxContent>
                        <w:p w14:paraId="56A5CA1A" w14:textId="005ABE64" w:rsidR="002A1612" w:rsidRPr="00911283" w:rsidRDefault="002A1612" w:rsidP="00AB129B">
                          <w:pPr>
                            <w:jc w:val="center"/>
                            <w:rPr>
                              <w:rFonts w:ascii="Times New Roman" w:hAnsi="Times New Roman"/>
                              <w:color w:val="FF7000"/>
                              <w:sz w:val="20"/>
                              <w:lang w:val="cs-CZ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FF7000"/>
                              <w:sz w:val="20"/>
                              <w:lang w:val="cs-CZ"/>
                            </w:rPr>
                            <w:t>Zatočení do</w:t>
                          </w:r>
                          <w:r w:rsidR="000D0E92">
                            <w:rPr>
                              <w:rFonts w:ascii="Times New Roman" w:hAnsi="Times New Roman"/>
                              <w:color w:val="FF7000"/>
                              <w:sz w:val="20"/>
                              <w:lang w:val="cs-CZ"/>
                            </w:rPr>
                            <w:t>leva / kód 3</w:t>
                          </w:r>
                        </w:p>
                      </w:txbxContent>
                    </v:textbox>
                  </v:shape>
                  <v:shape id="Picture 315" o:spid="_x0000_s1054" type="#_x0000_t75" style="position:absolute;left:21554;top:2740;width:8632;height:4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">
                    <v:imagedata r:id="rId10" o:title=""/>
                  </v:shape>
                </v:group>
                <v:shape id="Picture 317" o:spid="_x0000_s1055" type="#_x0000_t75" style="position:absolute;left:874;width:19787;height:11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">
                  <v:imagedata r:id="rId21" o:title=""/>
                </v:shape>
              </v:group>
            </w:pict>
          </mc:Fallback>
        </mc:AlternateContent>
      </w:r>
      <w:r w:rsidR="00AB129B" w:rsidRPr="00FE1D98">
        <w:rPr>
          <w:noProof/>
          <w:lang w:val="cs-CZ"/>
        </w:rPr>
        <mc:AlternateContent>
          <mc:Choice Requires="wpg">
            <w:drawing>
              <wp:anchor distT="0" distB="0" distL="114300" distR="114300" simplePos="0" relativeHeight="253193216" behindDoc="0" locked="0" layoutInCell="1" allowOverlap="1" wp14:anchorId="55024BF0" wp14:editId="142B0DE0">
                <wp:simplePos x="0" y="0"/>
                <wp:positionH relativeFrom="column">
                  <wp:posOffset>-138430</wp:posOffset>
                </wp:positionH>
                <wp:positionV relativeFrom="paragraph">
                  <wp:posOffset>2432685</wp:posOffset>
                </wp:positionV>
                <wp:extent cx="2921635" cy="1420495"/>
                <wp:effectExtent l="0" t="0" r="0" b="0"/>
                <wp:wrapNone/>
                <wp:docPr id="334" name="Group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635" cy="1420495"/>
                          <a:chOff x="23033" y="0"/>
                          <a:chExt cx="2922097" cy="1421154"/>
                        </a:xfrm>
                      </wpg:grpSpPr>
                      <wpg:grpSp>
                        <wpg:cNvPr id="335" name="Group 335"/>
                        <wpg:cNvGrpSpPr/>
                        <wpg:grpSpPr>
                          <a:xfrm>
                            <a:off x="23033" y="333956"/>
                            <a:ext cx="2922097" cy="1087198"/>
                            <a:chOff x="94580" y="262495"/>
                            <a:chExt cx="2924113" cy="1088156"/>
                          </a:xfrm>
                        </wpg:grpSpPr>
                        <wps:wsp>
                          <wps:cNvPr id="3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580" y="1086920"/>
                              <a:ext cx="2075506" cy="2637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1427DC" w14:textId="05E52437" w:rsidR="002A1612" w:rsidRPr="00911283" w:rsidRDefault="002A1612" w:rsidP="00AB129B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color w:val="FF7000"/>
                                    <w:sz w:val="20"/>
                                    <w:lang w:val="cs-CZ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FF7000"/>
                                    <w:sz w:val="20"/>
                                    <w:lang w:val="cs-CZ"/>
                                  </w:rPr>
                                  <w:t xml:space="preserve">Otočení </w:t>
                                </w:r>
                                <w:r w:rsidR="000D0E92">
                                  <w:rPr>
                                    <w:rFonts w:ascii="Times New Roman" w:hAnsi="Times New Roman"/>
                                    <w:color w:val="FF7000"/>
                                    <w:sz w:val="20"/>
                                    <w:lang w:val="cs-CZ"/>
                                  </w:rPr>
                                  <w:t>doprava</w:t>
                                </w:r>
                                <w:r>
                                  <w:rPr>
                                    <w:rFonts w:ascii="Times New Roman" w:hAnsi="Times New Roman"/>
                                    <w:color w:val="FF7000"/>
                                    <w:sz w:val="20"/>
                                    <w:lang w:val="cs-CZ"/>
                                  </w:rPr>
                                  <w:t xml:space="preserve"> na místě</w:t>
                                </w:r>
                                <w:r w:rsidR="000D0E92">
                                  <w:rPr>
                                    <w:rFonts w:ascii="Times New Roman" w:hAnsi="Times New Roman"/>
                                    <w:color w:val="FF7000"/>
                                    <w:sz w:val="20"/>
                                    <w:lang w:val="cs-CZ"/>
                                  </w:rPr>
                                  <w:t xml:space="preserve"> / kód 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37" name="Picture 33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screen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55446" y="262495"/>
                              <a:ext cx="863247" cy="47050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38" name="Picture 338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3367" y="0"/>
                            <a:ext cx="1975485" cy="11512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024BF0" id="Group 334" o:spid="_x0000_s1056" style="position:absolute;margin-left:-10.9pt;margin-top:191.55pt;width:230.05pt;height:111.85pt;z-index:253193216;mso-width-relative:margin;mso-height-relative:margin" coordorigin="230" coordsize="29220,14211" o:gfxdata="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">
                <v:group id="Group 335" o:spid="_x0000_s1057" style="position:absolute;left:230;top:3339;width:29221;height:10872" coordorigin="945,2624" coordsize="29241,10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<v:shape id="Text Box 2" o:spid="_x0000_s1058" type="#_x0000_t202" style="position:absolute;left:945;top:10869;width:20755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ZT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IFf2fiEZDZDQAA//8DAFBLAQItABQABgAIAAAAIQDb4fbL7gAAAIUBAAATAAAAAAAAAAAA&#10;AAAAAAAAAABbQ29udGVudF9UeXBlc10ueG1sUEsBAi0AFAAGAAgAAAAhAFr0LFu/AAAAFQEAAAsA&#10;AAAAAAAAAAAAAAAAHwEAAF9yZWxzLy5yZWxzUEsBAi0AFAAGAAgAAAAhAG9dhlPEAAAA3AAAAA8A&#10;AAAAAAAAAAAAAAAABwIAAGRycy9kb3ducmV2LnhtbFBLBQYAAAAAAwADALcAAAD4AgAAAAA=&#10;" filled="f" stroked="f">
                    <v:textbox>
                      <w:txbxContent>
                        <w:p w14:paraId="101427DC" w14:textId="05E52437" w:rsidR="002A1612" w:rsidRPr="00911283" w:rsidRDefault="002A1612" w:rsidP="00AB129B">
                          <w:pPr>
                            <w:jc w:val="center"/>
                            <w:rPr>
                              <w:rFonts w:ascii="Times New Roman" w:hAnsi="Times New Roman"/>
                              <w:color w:val="FF7000"/>
                              <w:sz w:val="20"/>
                              <w:lang w:val="cs-CZ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FF7000"/>
                              <w:sz w:val="20"/>
                              <w:lang w:val="cs-CZ"/>
                            </w:rPr>
                            <w:t xml:space="preserve">Otočení </w:t>
                          </w:r>
                          <w:r w:rsidR="000D0E92">
                            <w:rPr>
                              <w:rFonts w:ascii="Times New Roman" w:hAnsi="Times New Roman"/>
                              <w:color w:val="FF7000"/>
                              <w:sz w:val="20"/>
                              <w:lang w:val="cs-CZ"/>
                            </w:rPr>
                            <w:t>doprava</w:t>
                          </w:r>
                          <w:r>
                            <w:rPr>
                              <w:rFonts w:ascii="Times New Roman" w:hAnsi="Times New Roman"/>
                              <w:color w:val="FF7000"/>
                              <w:sz w:val="20"/>
                              <w:lang w:val="cs-CZ"/>
                            </w:rPr>
                            <w:t xml:space="preserve"> na místě</w:t>
                          </w:r>
                          <w:r w:rsidR="000D0E92">
                            <w:rPr>
                              <w:rFonts w:ascii="Times New Roman" w:hAnsi="Times New Roman"/>
                              <w:color w:val="FF7000"/>
                              <w:sz w:val="20"/>
                              <w:lang w:val="cs-CZ"/>
                            </w:rPr>
                            <w:t xml:space="preserve"> / kód 4</w:t>
                          </w:r>
                        </w:p>
                      </w:txbxContent>
                    </v:textbox>
                  </v:shape>
                  <v:shape id="Picture 337" o:spid="_x0000_s1059" type="#_x0000_t75" style="position:absolute;left:21554;top:2624;width:8632;height:4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">
                    <v:imagedata r:id="rId10" o:title=""/>
                  </v:shape>
                </v:group>
                <v:shape id="Picture 338" o:spid="_x0000_s1060" type="#_x0000_t75" style="position:absolute;left:1033;width:19755;height:11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">
                  <v:imagedata r:id="rId23" o:title=""/>
                </v:shape>
              </v:group>
            </w:pict>
          </mc:Fallback>
        </mc:AlternateContent>
      </w:r>
      <w:r w:rsidR="00AB129B" w:rsidRPr="00FE1D98">
        <w:rPr>
          <w:noProof/>
          <w:lang w:val="cs-CZ"/>
        </w:rPr>
        <mc:AlternateContent>
          <mc:Choice Requires="wpg">
            <w:drawing>
              <wp:anchor distT="0" distB="0" distL="114300" distR="114300" simplePos="0" relativeHeight="253194240" behindDoc="0" locked="0" layoutInCell="1" allowOverlap="1" wp14:anchorId="2209B68D" wp14:editId="2047A63A">
                <wp:simplePos x="0" y="0"/>
                <wp:positionH relativeFrom="column">
                  <wp:posOffset>3025775</wp:posOffset>
                </wp:positionH>
                <wp:positionV relativeFrom="paragraph">
                  <wp:posOffset>2438400</wp:posOffset>
                </wp:positionV>
                <wp:extent cx="2952115" cy="1420495"/>
                <wp:effectExtent l="0" t="0" r="635" b="0"/>
                <wp:wrapNone/>
                <wp:docPr id="328" name="Group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115" cy="1420495"/>
                          <a:chOff x="-7315" y="0"/>
                          <a:chExt cx="2952445" cy="1420780"/>
                        </a:xfrm>
                      </wpg:grpSpPr>
                      <wpg:grpSp>
                        <wpg:cNvPr id="329" name="Group 329"/>
                        <wpg:cNvGrpSpPr/>
                        <wpg:grpSpPr>
                          <a:xfrm>
                            <a:off x="-7315" y="294198"/>
                            <a:ext cx="2952445" cy="1126582"/>
                            <a:chOff x="64211" y="222702"/>
                            <a:chExt cx="2954482" cy="1127575"/>
                          </a:xfrm>
                        </wpg:grpSpPr>
                        <wps:wsp>
                          <wps:cNvPr id="3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11" y="1086546"/>
                              <a:ext cx="2067550" cy="2637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C3EC70" w14:textId="485A8E13" w:rsidR="002A1612" w:rsidRPr="00911283" w:rsidRDefault="002A1612" w:rsidP="00AB129B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color w:val="FF7000"/>
                                    <w:sz w:val="20"/>
                                    <w:lang w:val="cs-CZ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FF7000"/>
                                    <w:sz w:val="20"/>
                                    <w:lang w:val="cs-CZ"/>
                                  </w:rPr>
                                  <w:t>Otočení do</w:t>
                                </w:r>
                                <w:r w:rsidR="000D0E92">
                                  <w:rPr>
                                    <w:rFonts w:ascii="Times New Roman" w:hAnsi="Times New Roman"/>
                                    <w:color w:val="FF7000"/>
                                    <w:sz w:val="20"/>
                                    <w:lang w:val="cs-CZ"/>
                                  </w:rPr>
                                  <w:t>leva</w:t>
                                </w:r>
                                <w:r>
                                  <w:rPr>
                                    <w:rFonts w:ascii="Times New Roman" w:hAnsi="Times New Roman"/>
                                    <w:color w:val="FF7000"/>
                                    <w:sz w:val="20"/>
                                    <w:lang w:val="cs-CZ"/>
                                  </w:rPr>
                                  <w:t xml:space="preserve"> na místě</w:t>
                                </w:r>
                                <w:r w:rsidR="000D0E92">
                                  <w:rPr>
                                    <w:rFonts w:ascii="Times New Roman" w:hAnsi="Times New Roman"/>
                                    <w:color w:val="FF7000"/>
                                    <w:sz w:val="20"/>
                                    <w:lang w:val="cs-CZ"/>
                                  </w:rPr>
                                  <w:t xml:space="preserve"> / kód 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32" name="Picture 33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screen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55446" y="222702"/>
                              <a:ext cx="863247" cy="47050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33" name="Picture 333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7464" y="0"/>
                            <a:ext cx="1978660" cy="1150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09B68D" id="Group 328" o:spid="_x0000_s1061" style="position:absolute;margin-left:238.25pt;margin-top:192pt;width:232.45pt;height:111.85pt;z-index:253194240;mso-width-relative:margin;mso-height-relative:margin" coordorigin="-73" coordsize="29524,14207" o:gfxdata="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">
                <v:group id="Group 329" o:spid="_x0000_s1062" style="position:absolute;left:-73;top:2941;width:29524;height:11266" coordorigin="642,2227" coordsize="29544,1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<v:shape id="Text Box 2" o:spid="_x0000_s1063" type="#_x0000_t202" style="position:absolute;left:642;top:10865;width:20675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Lu8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X48E4+AnD8BAAD//wMAUEsBAi0AFAAGAAgAAAAhANvh9svuAAAAhQEAABMAAAAAAAAAAAAAAAAA&#10;AAAAAFtDb250ZW50X1R5cGVzXS54bWxQSwECLQAUAAYACAAAACEAWvQsW78AAAAVAQAACwAAAAAA&#10;AAAAAAAAAAAfAQAAX3JlbHMvLnJlbHNQSwECLQAUAAYACAAAACEAj/i7vMAAAADcAAAADwAAAAAA&#10;AAAAAAAAAAAHAgAAZHJzL2Rvd25yZXYueG1sUEsFBgAAAAADAAMAtwAAAPQCAAAAAA==&#10;" filled="f" stroked="f">
                    <v:textbox>
                      <w:txbxContent>
                        <w:p w14:paraId="5CC3EC70" w14:textId="485A8E13" w:rsidR="002A1612" w:rsidRPr="00911283" w:rsidRDefault="002A1612" w:rsidP="00AB129B">
                          <w:pPr>
                            <w:jc w:val="center"/>
                            <w:rPr>
                              <w:rFonts w:ascii="Times New Roman" w:hAnsi="Times New Roman"/>
                              <w:color w:val="FF7000"/>
                              <w:sz w:val="20"/>
                              <w:lang w:val="cs-CZ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FF7000"/>
                              <w:sz w:val="20"/>
                              <w:lang w:val="cs-CZ"/>
                            </w:rPr>
                            <w:t>Otočení do</w:t>
                          </w:r>
                          <w:r w:rsidR="000D0E92">
                            <w:rPr>
                              <w:rFonts w:ascii="Times New Roman" w:hAnsi="Times New Roman"/>
                              <w:color w:val="FF7000"/>
                              <w:sz w:val="20"/>
                              <w:lang w:val="cs-CZ"/>
                            </w:rPr>
                            <w:t>leva</w:t>
                          </w:r>
                          <w:r>
                            <w:rPr>
                              <w:rFonts w:ascii="Times New Roman" w:hAnsi="Times New Roman"/>
                              <w:color w:val="FF7000"/>
                              <w:sz w:val="20"/>
                              <w:lang w:val="cs-CZ"/>
                            </w:rPr>
                            <w:t xml:space="preserve"> na místě</w:t>
                          </w:r>
                          <w:r w:rsidR="000D0E92">
                            <w:rPr>
                              <w:rFonts w:ascii="Times New Roman" w:hAnsi="Times New Roman"/>
                              <w:color w:val="FF7000"/>
                              <w:sz w:val="20"/>
                              <w:lang w:val="cs-CZ"/>
                            </w:rPr>
                            <w:t xml:space="preserve"> / kód 5</w:t>
                          </w:r>
                        </w:p>
                      </w:txbxContent>
                    </v:textbox>
                  </v:shape>
                  <v:shape id="Picture 332" o:spid="_x0000_s1064" type="#_x0000_t75" style="position:absolute;left:21554;top:2227;width:8632;height:4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">
                    <v:imagedata r:id="rId10" o:title=""/>
                  </v:shape>
                </v:group>
                <v:shape id="Picture 333" o:spid="_x0000_s1065" type="#_x0000_t75" style="position:absolute;left:874;width:19787;height:11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">
                  <v:imagedata r:id="rId25" o:title=""/>
                </v:shape>
              </v:group>
            </w:pict>
          </mc:Fallback>
        </mc:AlternateContent>
      </w:r>
      <w:bookmarkEnd w:id="0"/>
      <w:bookmarkEnd w:id="1"/>
    </w:p>
    <w:sectPr w:rsidR="00DE37E0" w:rsidRPr="00DE37E0" w:rsidSect="00013A39">
      <w:headerReference w:type="default" r:id="rId26"/>
      <w:pgSz w:w="11906" w:h="16838"/>
      <w:pgMar w:top="1021" w:right="1134" w:bottom="1021" w:left="1134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F37E5" w14:textId="77777777" w:rsidR="00D27D3B" w:rsidRDefault="00D27D3B" w:rsidP="00B92E26">
      <w:pPr>
        <w:spacing w:after="0" w:line="240" w:lineRule="auto"/>
      </w:pPr>
      <w:r>
        <w:separator/>
      </w:r>
    </w:p>
  </w:endnote>
  <w:endnote w:type="continuationSeparator" w:id="0">
    <w:p w14:paraId="3CCB30F4" w14:textId="77777777" w:rsidR="00D27D3B" w:rsidRDefault="00D27D3B" w:rsidP="00B92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Futura">
    <w:altName w:val="Century Gothic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6D6A4" w14:textId="77777777" w:rsidR="00D27D3B" w:rsidRDefault="00D27D3B" w:rsidP="00B92E26">
      <w:pPr>
        <w:spacing w:after="0" w:line="240" w:lineRule="auto"/>
      </w:pPr>
      <w:r>
        <w:separator/>
      </w:r>
    </w:p>
  </w:footnote>
  <w:footnote w:type="continuationSeparator" w:id="0">
    <w:p w14:paraId="1807C40A" w14:textId="77777777" w:rsidR="00D27D3B" w:rsidRDefault="00D27D3B" w:rsidP="00B92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ACC26" w14:textId="40B8F457" w:rsidR="002A1612" w:rsidRDefault="002A1612" w:rsidP="002063D3">
    <w:pPr>
      <w:pStyle w:val="Zhlav"/>
    </w:pPr>
    <w:r>
      <w:ptab w:relativeTo="margin" w:alignment="center" w:leader="none"/>
    </w:r>
    <w:r>
      <w:ptab w:relativeTo="margin" w:alignment="right" w:leader="none"/>
    </w:r>
    <w:proofErr w:type="spellStart"/>
    <w:r>
      <w:t>Jméno</w:t>
    </w:r>
    <w:proofErr w:type="spellEnd"/>
    <w:r>
      <w:t>_____________________________</w:t>
    </w:r>
  </w:p>
  <w:p w14:paraId="19F6C3D2" w14:textId="77777777" w:rsidR="002A1612" w:rsidRDefault="002A161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178"/>
    <w:multiLevelType w:val="hybridMultilevel"/>
    <w:tmpl w:val="C23E50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E28B8"/>
    <w:multiLevelType w:val="hybridMultilevel"/>
    <w:tmpl w:val="8F4A9F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3270E"/>
    <w:multiLevelType w:val="hybridMultilevel"/>
    <w:tmpl w:val="FE5EF0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A2E39"/>
    <w:multiLevelType w:val="hybridMultilevel"/>
    <w:tmpl w:val="4A8C73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434B4"/>
    <w:multiLevelType w:val="hybridMultilevel"/>
    <w:tmpl w:val="3B6C15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85336"/>
    <w:multiLevelType w:val="hybridMultilevel"/>
    <w:tmpl w:val="285490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17705"/>
    <w:multiLevelType w:val="hybridMultilevel"/>
    <w:tmpl w:val="8ED27332"/>
    <w:lvl w:ilvl="0" w:tplc="32D0D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AC62ED"/>
    <w:multiLevelType w:val="hybridMultilevel"/>
    <w:tmpl w:val="43E626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D167B0"/>
    <w:multiLevelType w:val="hybridMultilevel"/>
    <w:tmpl w:val="27E850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7B5233"/>
    <w:multiLevelType w:val="hybridMultilevel"/>
    <w:tmpl w:val="896C6BE0"/>
    <w:lvl w:ilvl="0" w:tplc="1E54C708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2835D9E"/>
    <w:multiLevelType w:val="hybridMultilevel"/>
    <w:tmpl w:val="1F6857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F20C53"/>
    <w:multiLevelType w:val="hybridMultilevel"/>
    <w:tmpl w:val="A22A8F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85752C"/>
    <w:multiLevelType w:val="hybridMultilevel"/>
    <w:tmpl w:val="168A1B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67CCD"/>
    <w:multiLevelType w:val="hybridMultilevel"/>
    <w:tmpl w:val="25883A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C91FDC"/>
    <w:multiLevelType w:val="hybridMultilevel"/>
    <w:tmpl w:val="DAA0ACE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4372CF"/>
    <w:multiLevelType w:val="hybridMultilevel"/>
    <w:tmpl w:val="0C3CDF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580FDE"/>
    <w:multiLevelType w:val="hybridMultilevel"/>
    <w:tmpl w:val="1F6857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632CDD"/>
    <w:multiLevelType w:val="hybridMultilevel"/>
    <w:tmpl w:val="C32852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D1089B"/>
    <w:multiLevelType w:val="hybridMultilevel"/>
    <w:tmpl w:val="3C82D8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215397"/>
    <w:multiLevelType w:val="hybridMultilevel"/>
    <w:tmpl w:val="0DE2E50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3510EA6"/>
    <w:multiLevelType w:val="hybridMultilevel"/>
    <w:tmpl w:val="2DBCDC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9E23FB"/>
    <w:multiLevelType w:val="hybridMultilevel"/>
    <w:tmpl w:val="58063C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D31294"/>
    <w:multiLevelType w:val="hybridMultilevel"/>
    <w:tmpl w:val="107846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2F49EC"/>
    <w:multiLevelType w:val="hybridMultilevel"/>
    <w:tmpl w:val="4C560B56"/>
    <w:lvl w:ilvl="0" w:tplc="C18A799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7E3A07"/>
    <w:multiLevelType w:val="hybridMultilevel"/>
    <w:tmpl w:val="D7CC3C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F444F1"/>
    <w:multiLevelType w:val="hybridMultilevel"/>
    <w:tmpl w:val="8ED27332"/>
    <w:lvl w:ilvl="0" w:tplc="32D0D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6C1DC0"/>
    <w:multiLevelType w:val="hybridMultilevel"/>
    <w:tmpl w:val="2092F7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75AB8"/>
    <w:multiLevelType w:val="hybridMultilevel"/>
    <w:tmpl w:val="FE5EF0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F37886"/>
    <w:multiLevelType w:val="hybridMultilevel"/>
    <w:tmpl w:val="43E626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E422E5"/>
    <w:multiLevelType w:val="hybridMultilevel"/>
    <w:tmpl w:val="619877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EF3D44"/>
    <w:multiLevelType w:val="hybridMultilevel"/>
    <w:tmpl w:val="B776C2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CB19BA"/>
    <w:multiLevelType w:val="hybridMultilevel"/>
    <w:tmpl w:val="7D98BE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5EE187E"/>
    <w:multiLevelType w:val="hybridMultilevel"/>
    <w:tmpl w:val="ABE601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7677A5"/>
    <w:multiLevelType w:val="hybridMultilevel"/>
    <w:tmpl w:val="58063C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8D74B31"/>
    <w:multiLevelType w:val="hybridMultilevel"/>
    <w:tmpl w:val="8ED27332"/>
    <w:lvl w:ilvl="0" w:tplc="32D0D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DE2714"/>
    <w:multiLevelType w:val="hybridMultilevel"/>
    <w:tmpl w:val="1F6857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210E78"/>
    <w:multiLevelType w:val="hybridMultilevel"/>
    <w:tmpl w:val="328EEC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737110"/>
    <w:multiLevelType w:val="hybridMultilevel"/>
    <w:tmpl w:val="FC841A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BAB4494"/>
    <w:multiLevelType w:val="hybridMultilevel"/>
    <w:tmpl w:val="3C82D8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D647104"/>
    <w:multiLevelType w:val="hybridMultilevel"/>
    <w:tmpl w:val="858257A2"/>
    <w:lvl w:ilvl="0" w:tplc="6A6C302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DFD52F0"/>
    <w:multiLevelType w:val="hybridMultilevel"/>
    <w:tmpl w:val="1F6857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E10D56"/>
    <w:multiLevelType w:val="hybridMultilevel"/>
    <w:tmpl w:val="FE5EF0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0443B2"/>
    <w:multiLevelType w:val="hybridMultilevel"/>
    <w:tmpl w:val="FE5EF0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E20187"/>
    <w:multiLevelType w:val="hybridMultilevel"/>
    <w:tmpl w:val="93D24F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45368C3"/>
    <w:multiLevelType w:val="hybridMultilevel"/>
    <w:tmpl w:val="EA1AA9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5725668"/>
    <w:multiLevelType w:val="hybridMultilevel"/>
    <w:tmpl w:val="A4CA63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6847242"/>
    <w:multiLevelType w:val="hybridMultilevel"/>
    <w:tmpl w:val="ECA61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6963BAB"/>
    <w:multiLevelType w:val="hybridMultilevel"/>
    <w:tmpl w:val="98CA14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760CCE"/>
    <w:multiLevelType w:val="hybridMultilevel"/>
    <w:tmpl w:val="8E5C03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9B176B"/>
    <w:multiLevelType w:val="hybridMultilevel"/>
    <w:tmpl w:val="DF8222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A3060E2"/>
    <w:multiLevelType w:val="hybridMultilevel"/>
    <w:tmpl w:val="E24039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3F178F"/>
    <w:multiLevelType w:val="hybridMultilevel"/>
    <w:tmpl w:val="0DE2E5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A9D2C50"/>
    <w:multiLevelType w:val="hybridMultilevel"/>
    <w:tmpl w:val="328EEC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AA4421D"/>
    <w:multiLevelType w:val="hybridMultilevel"/>
    <w:tmpl w:val="519E81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B4677BD"/>
    <w:multiLevelType w:val="hybridMultilevel"/>
    <w:tmpl w:val="E07C94A6"/>
    <w:lvl w:ilvl="0" w:tplc="20B2D8E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C191B32"/>
    <w:multiLevelType w:val="hybridMultilevel"/>
    <w:tmpl w:val="28C430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D416D44"/>
    <w:multiLevelType w:val="hybridMultilevel"/>
    <w:tmpl w:val="1F6857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F194551"/>
    <w:multiLevelType w:val="hybridMultilevel"/>
    <w:tmpl w:val="76A409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05515A3"/>
    <w:multiLevelType w:val="hybridMultilevel"/>
    <w:tmpl w:val="3F4232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1713510"/>
    <w:multiLevelType w:val="hybridMultilevel"/>
    <w:tmpl w:val="41AAAB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3F93C64"/>
    <w:multiLevelType w:val="hybridMultilevel"/>
    <w:tmpl w:val="D6EA49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6247518"/>
    <w:multiLevelType w:val="hybridMultilevel"/>
    <w:tmpl w:val="FE5EF0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8DA70FB"/>
    <w:multiLevelType w:val="hybridMultilevel"/>
    <w:tmpl w:val="5E625C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A5B131B"/>
    <w:multiLevelType w:val="hybridMultilevel"/>
    <w:tmpl w:val="A686EB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BB44DF2"/>
    <w:multiLevelType w:val="hybridMultilevel"/>
    <w:tmpl w:val="738AE7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DA83929"/>
    <w:multiLevelType w:val="hybridMultilevel"/>
    <w:tmpl w:val="9E687AC4"/>
    <w:lvl w:ilvl="0" w:tplc="20B2D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FD37F2D"/>
    <w:multiLevelType w:val="hybridMultilevel"/>
    <w:tmpl w:val="E90298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0D04523"/>
    <w:multiLevelType w:val="hybridMultilevel"/>
    <w:tmpl w:val="7700A0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32127DF"/>
    <w:multiLevelType w:val="hybridMultilevel"/>
    <w:tmpl w:val="846202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8DB6488"/>
    <w:multiLevelType w:val="hybridMultilevel"/>
    <w:tmpl w:val="A4AE20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C513746"/>
    <w:multiLevelType w:val="hybridMultilevel"/>
    <w:tmpl w:val="7DA4A37E"/>
    <w:lvl w:ilvl="0" w:tplc="8C98244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0FC317A"/>
    <w:multiLevelType w:val="hybridMultilevel"/>
    <w:tmpl w:val="9F3E9A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31E100E"/>
    <w:multiLevelType w:val="hybridMultilevel"/>
    <w:tmpl w:val="F40654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37532BD"/>
    <w:multiLevelType w:val="hybridMultilevel"/>
    <w:tmpl w:val="FE5EF0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38B5BDC"/>
    <w:multiLevelType w:val="hybridMultilevel"/>
    <w:tmpl w:val="153056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45777A7"/>
    <w:multiLevelType w:val="hybridMultilevel"/>
    <w:tmpl w:val="1ECE05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4C4442E"/>
    <w:multiLevelType w:val="hybridMultilevel"/>
    <w:tmpl w:val="4A8C73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5AC088F"/>
    <w:multiLevelType w:val="hybridMultilevel"/>
    <w:tmpl w:val="10F4A3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63F1114"/>
    <w:multiLevelType w:val="hybridMultilevel"/>
    <w:tmpl w:val="780CD1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8261010"/>
    <w:multiLevelType w:val="hybridMultilevel"/>
    <w:tmpl w:val="E50ECB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A4F7BF9"/>
    <w:multiLevelType w:val="hybridMultilevel"/>
    <w:tmpl w:val="630C61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DBC5951"/>
    <w:multiLevelType w:val="hybridMultilevel"/>
    <w:tmpl w:val="7D98BE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588618">
    <w:abstractNumId w:val="61"/>
  </w:num>
  <w:num w:numId="2" w16cid:durableId="1442920673">
    <w:abstractNumId w:val="2"/>
  </w:num>
  <w:num w:numId="3" w16cid:durableId="1160998329">
    <w:abstractNumId w:val="78"/>
  </w:num>
  <w:num w:numId="4" w16cid:durableId="1508667890">
    <w:abstractNumId w:val="56"/>
  </w:num>
  <w:num w:numId="5" w16cid:durableId="283923927">
    <w:abstractNumId w:val="10"/>
  </w:num>
  <w:num w:numId="6" w16cid:durableId="561982440">
    <w:abstractNumId w:val="16"/>
  </w:num>
  <w:num w:numId="7" w16cid:durableId="2084645199">
    <w:abstractNumId w:val="35"/>
  </w:num>
  <w:num w:numId="8" w16cid:durableId="1283151238">
    <w:abstractNumId w:val="40"/>
  </w:num>
  <w:num w:numId="9" w16cid:durableId="1157918777">
    <w:abstractNumId w:val="28"/>
  </w:num>
  <w:num w:numId="10" w16cid:durableId="100035872">
    <w:abstractNumId w:val="68"/>
  </w:num>
  <w:num w:numId="11" w16cid:durableId="29454965">
    <w:abstractNumId w:val="79"/>
  </w:num>
  <w:num w:numId="12" w16cid:durableId="257913250">
    <w:abstractNumId w:val="7"/>
  </w:num>
  <w:num w:numId="13" w16cid:durableId="84962487">
    <w:abstractNumId w:val="75"/>
  </w:num>
  <w:num w:numId="14" w16cid:durableId="1214123989">
    <w:abstractNumId w:val="43"/>
  </w:num>
  <w:num w:numId="15" w16cid:durableId="2067100895">
    <w:abstractNumId w:val="51"/>
  </w:num>
  <w:num w:numId="16" w16cid:durableId="1607620468">
    <w:abstractNumId w:val="30"/>
  </w:num>
  <w:num w:numId="17" w16cid:durableId="1966157428">
    <w:abstractNumId w:val="52"/>
  </w:num>
  <w:num w:numId="18" w16cid:durableId="1494830800">
    <w:abstractNumId w:val="58"/>
  </w:num>
  <w:num w:numId="19" w16cid:durableId="1027098451">
    <w:abstractNumId w:val="76"/>
  </w:num>
  <w:num w:numId="20" w16cid:durableId="1048338158">
    <w:abstractNumId w:val="19"/>
  </w:num>
  <w:num w:numId="21" w16cid:durableId="1973173305">
    <w:abstractNumId w:val="1"/>
  </w:num>
  <w:num w:numId="22" w16cid:durableId="2047633026">
    <w:abstractNumId w:val="34"/>
  </w:num>
  <w:num w:numId="23" w16cid:durableId="819882848">
    <w:abstractNumId w:val="25"/>
  </w:num>
  <w:num w:numId="24" w16cid:durableId="199440769">
    <w:abstractNumId w:val="6"/>
  </w:num>
  <w:num w:numId="25" w16cid:durableId="1962180362">
    <w:abstractNumId w:val="36"/>
  </w:num>
  <w:num w:numId="26" w16cid:durableId="529412119">
    <w:abstractNumId w:val="54"/>
  </w:num>
  <w:num w:numId="27" w16cid:durableId="2014184420">
    <w:abstractNumId w:val="65"/>
  </w:num>
  <w:num w:numId="28" w16cid:durableId="965814102">
    <w:abstractNumId w:val="4"/>
  </w:num>
  <w:num w:numId="29" w16cid:durableId="1199006429">
    <w:abstractNumId w:val="29"/>
  </w:num>
  <w:num w:numId="30" w16cid:durableId="293490953">
    <w:abstractNumId w:val="26"/>
  </w:num>
  <w:num w:numId="31" w16cid:durableId="1773746570">
    <w:abstractNumId w:val="18"/>
  </w:num>
  <w:num w:numId="32" w16cid:durableId="745765149">
    <w:abstractNumId w:val="46"/>
  </w:num>
  <w:num w:numId="33" w16cid:durableId="1998921872">
    <w:abstractNumId w:val="32"/>
  </w:num>
  <w:num w:numId="34" w16cid:durableId="1655062129">
    <w:abstractNumId w:val="22"/>
  </w:num>
  <w:num w:numId="35" w16cid:durableId="1811706981">
    <w:abstractNumId w:val="60"/>
  </w:num>
  <w:num w:numId="36" w16cid:durableId="1562935281">
    <w:abstractNumId w:val="77"/>
  </w:num>
  <w:num w:numId="37" w16cid:durableId="1373653496">
    <w:abstractNumId w:val="73"/>
  </w:num>
  <w:num w:numId="38" w16cid:durableId="505098308">
    <w:abstractNumId w:val="27"/>
  </w:num>
  <w:num w:numId="39" w16cid:durableId="1773237517">
    <w:abstractNumId w:val="53"/>
  </w:num>
  <w:num w:numId="40" w16cid:durableId="1225411290">
    <w:abstractNumId w:val="48"/>
  </w:num>
  <w:num w:numId="41" w16cid:durableId="274795139">
    <w:abstractNumId w:val="63"/>
  </w:num>
  <w:num w:numId="42" w16cid:durableId="1437098010">
    <w:abstractNumId w:val="3"/>
  </w:num>
  <w:num w:numId="43" w16cid:durableId="1109006487">
    <w:abstractNumId w:val="66"/>
  </w:num>
  <w:num w:numId="44" w16cid:durableId="1232043214">
    <w:abstractNumId w:val="71"/>
  </w:num>
  <w:num w:numId="45" w16cid:durableId="948465731">
    <w:abstractNumId w:val="70"/>
  </w:num>
  <w:num w:numId="46" w16cid:durableId="696273067">
    <w:abstractNumId w:val="69"/>
  </w:num>
  <w:num w:numId="47" w16cid:durableId="2016877333">
    <w:abstractNumId w:val="74"/>
  </w:num>
  <w:num w:numId="48" w16cid:durableId="670068485">
    <w:abstractNumId w:val="12"/>
  </w:num>
  <w:num w:numId="49" w16cid:durableId="1903297091">
    <w:abstractNumId w:val="49"/>
  </w:num>
  <w:num w:numId="50" w16cid:durableId="832111851">
    <w:abstractNumId w:val="9"/>
  </w:num>
  <w:num w:numId="51" w16cid:durableId="1546210242">
    <w:abstractNumId w:val="50"/>
  </w:num>
  <w:num w:numId="52" w16cid:durableId="966160406">
    <w:abstractNumId w:val="5"/>
  </w:num>
  <w:num w:numId="53" w16cid:durableId="286743594">
    <w:abstractNumId w:val="38"/>
  </w:num>
  <w:num w:numId="54" w16cid:durableId="1402675404">
    <w:abstractNumId w:val="44"/>
  </w:num>
  <w:num w:numId="55" w16cid:durableId="1231962895">
    <w:abstractNumId w:val="33"/>
  </w:num>
  <w:num w:numId="56" w16cid:durableId="510413692">
    <w:abstractNumId w:val="15"/>
  </w:num>
  <w:num w:numId="57" w16cid:durableId="903219976">
    <w:abstractNumId w:val="21"/>
  </w:num>
  <w:num w:numId="58" w16cid:durableId="901015813">
    <w:abstractNumId w:val="57"/>
  </w:num>
  <w:num w:numId="59" w16cid:durableId="1536311085">
    <w:abstractNumId w:val="24"/>
  </w:num>
  <w:num w:numId="60" w16cid:durableId="1589581157">
    <w:abstractNumId w:val="47"/>
  </w:num>
  <w:num w:numId="61" w16cid:durableId="239340078">
    <w:abstractNumId w:val="14"/>
  </w:num>
  <w:num w:numId="62" w16cid:durableId="990911026">
    <w:abstractNumId w:val="55"/>
  </w:num>
  <w:num w:numId="63" w16cid:durableId="2061127966">
    <w:abstractNumId w:val="42"/>
  </w:num>
  <w:num w:numId="64" w16cid:durableId="1659919892">
    <w:abstractNumId w:val="67"/>
  </w:num>
  <w:num w:numId="65" w16cid:durableId="2081096488">
    <w:abstractNumId w:val="0"/>
  </w:num>
  <w:num w:numId="66" w16cid:durableId="1622876379">
    <w:abstractNumId w:val="11"/>
  </w:num>
  <w:num w:numId="67" w16cid:durableId="1933783130">
    <w:abstractNumId w:val="64"/>
  </w:num>
  <w:num w:numId="68" w16cid:durableId="1400513886">
    <w:abstractNumId w:val="62"/>
  </w:num>
  <w:num w:numId="69" w16cid:durableId="16546078">
    <w:abstractNumId w:val="59"/>
  </w:num>
  <w:num w:numId="70" w16cid:durableId="1426919464">
    <w:abstractNumId w:val="45"/>
  </w:num>
  <w:num w:numId="71" w16cid:durableId="1462533365">
    <w:abstractNumId w:val="17"/>
  </w:num>
  <w:num w:numId="72" w16cid:durableId="165946961">
    <w:abstractNumId w:val="41"/>
  </w:num>
  <w:num w:numId="73" w16cid:durableId="1590383951">
    <w:abstractNumId w:val="72"/>
  </w:num>
  <w:num w:numId="74" w16cid:durableId="1229149965">
    <w:abstractNumId w:val="37"/>
  </w:num>
  <w:num w:numId="75" w16cid:durableId="1051920217">
    <w:abstractNumId w:val="80"/>
  </w:num>
  <w:num w:numId="76" w16cid:durableId="1866358694">
    <w:abstractNumId w:val="39"/>
  </w:num>
  <w:num w:numId="77" w16cid:durableId="1726561412">
    <w:abstractNumId w:val="20"/>
  </w:num>
  <w:num w:numId="78" w16cid:durableId="740835389">
    <w:abstractNumId w:val="81"/>
  </w:num>
  <w:num w:numId="79" w16cid:durableId="1844776188">
    <w:abstractNumId w:val="8"/>
  </w:num>
  <w:num w:numId="80" w16cid:durableId="1576160479">
    <w:abstractNumId w:val="31"/>
  </w:num>
  <w:num w:numId="81" w16cid:durableId="1126847111">
    <w:abstractNumId w:val="13"/>
  </w:num>
  <w:num w:numId="82" w16cid:durableId="1364091282">
    <w:abstractNumId w:val="23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U0NzU2sLSwtDA0MrdQ0lEKTi0uzszPAykwMqgFAB4viBgtAAAA"/>
  </w:docVars>
  <w:rsids>
    <w:rsidRoot w:val="00C048AA"/>
    <w:rsid w:val="0000003A"/>
    <w:rsid w:val="000003B9"/>
    <w:rsid w:val="00001431"/>
    <w:rsid w:val="00002009"/>
    <w:rsid w:val="000030B6"/>
    <w:rsid w:val="00003A2F"/>
    <w:rsid w:val="000044E6"/>
    <w:rsid w:val="0000478E"/>
    <w:rsid w:val="00005E25"/>
    <w:rsid w:val="0000643A"/>
    <w:rsid w:val="00007333"/>
    <w:rsid w:val="000075F8"/>
    <w:rsid w:val="00007BE6"/>
    <w:rsid w:val="00007C0C"/>
    <w:rsid w:val="0001028D"/>
    <w:rsid w:val="000129D2"/>
    <w:rsid w:val="00013A39"/>
    <w:rsid w:val="000142D9"/>
    <w:rsid w:val="00014714"/>
    <w:rsid w:val="00014C94"/>
    <w:rsid w:val="00015988"/>
    <w:rsid w:val="00015B1D"/>
    <w:rsid w:val="00016D0F"/>
    <w:rsid w:val="00020561"/>
    <w:rsid w:val="0002094E"/>
    <w:rsid w:val="00022423"/>
    <w:rsid w:val="000246D2"/>
    <w:rsid w:val="00026D9C"/>
    <w:rsid w:val="00027451"/>
    <w:rsid w:val="00027799"/>
    <w:rsid w:val="00031E1F"/>
    <w:rsid w:val="000324E3"/>
    <w:rsid w:val="00033347"/>
    <w:rsid w:val="00036B7D"/>
    <w:rsid w:val="00037694"/>
    <w:rsid w:val="00040130"/>
    <w:rsid w:val="000405BE"/>
    <w:rsid w:val="00041C58"/>
    <w:rsid w:val="00042840"/>
    <w:rsid w:val="00042E37"/>
    <w:rsid w:val="00043CDD"/>
    <w:rsid w:val="00043EA9"/>
    <w:rsid w:val="000441CD"/>
    <w:rsid w:val="00044757"/>
    <w:rsid w:val="00044BCF"/>
    <w:rsid w:val="00044D50"/>
    <w:rsid w:val="00045521"/>
    <w:rsid w:val="0004684A"/>
    <w:rsid w:val="00047834"/>
    <w:rsid w:val="00051E3C"/>
    <w:rsid w:val="00053DA0"/>
    <w:rsid w:val="00055EF1"/>
    <w:rsid w:val="00060BDF"/>
    <w:rsid w:val="00061D2E"/>
    <w:rsid w:val="000636EE"/>
    <w:rsid w:val="0006411E"/>
    <w:rsid w:val="00064CC0"/>
    <w:rsid w:val="0006617D"/>
    <w:rsid w:val="000675BC"/>
    <w:rsid w:val="000677DD"/>
    <w:rsid w:val="00067804"/>
    <w:rsid w:val="00067D58"/>
    <w:rsid w:val="00067F7D"/>
    <w:rsid w:val="00070227"/>
    <w:rsid w:val="00072B8A"/>
    <w:rsid w:val="00072CAD"/>
    <w:rsid w:val="0007377D"/>
    <w:rsid w:val="00073C23"/>
    <w:rsid w:val="000742CF"/>
    <w:rsid w:val="000747B9"/>
    <w:rsid w:val="0007608D"/>
    <w:rsid w:val="00076919"/>
    <w:rsid w:val="00076C6A"/>
    <w:rsid w:val="00080AA0"/>
    <w:rsid w:val="0008142E"/>
    <w:rsid w:val="00081A7F"/>
    <w:rsid w:val="00082597"/>
    <w:rsid w:val="00082B3B"/>
    <w:rsid w:val="00083E0E"/>
    <w:rsid w:val="0008520E"/>
    <w:rsid w:val="00087CFF"/>
    <w:rsid w:val="000900F2"/>
    <w:rsid w:val="00091473"/>
    <w:rsid w:val="000939BE"/>
    <w:rsid w:val="00095442"/>
    <w:rsid w:val="00096311"/>
    <w:rsid w:val="00097305"/>
    <w:rsid w:val="000973AE"/>
    <w:rsid w:val="00097569"/>
    <w:rsid w:val="00097605"/>
    <w:rsid w:val="000979D1"/>
    <w:rsid w:val="000A0578"/>
    <w:rsid w:val="000A0FDC"/>
    <w:rsid w:val="000A1280"/>
    <w:rsid w:val="000A1D02"/>
    <w:rsid w:val="000A2052"/>
    <w:rsid w:val="000A20BE"/>
    <w:rsid w:val="000A3128"/>
    <w:rsid w:val="000A324E"/>
    <w:rsid w:val="000A37F6"/>
    <w:rsid w:val="000A46CD"/>
    <w:rsid w:val="000A5E7F"/>
    <w:rsid w:val="000A646F"/>
    <w:rsid w:val="000A7014"/>
    <w:rsid w:val="000A771B"/>
    <w:rsid w:val="000A7A95"/>
    <w:rsid w:val="000B3068"/>
    <w:rsid w:val="000B3248"/>
    <w:rsid w:val="000B44DB"/>
    <w:rsid w:val="000B4F95"/>
    <w:rsid w:val="000B7690"/>
    <w:rsid w:val="000B7D84"/>
    <w:rsid w:val="000C0903"/>
    <w:rsid w:val="000C0945"/>
    <w:rsid w:val="000C0AFB"/>
    <w:rsid w:val="000C0D70"/>
    <w:rsid w:val="000C1DE4"/>
    <w:rsid w:val="000C3A18"/>
    <w:rsid w:val="000C5387"/>
    <w:rsid w:val="000C5F62"/>
    <w:rsid w:val="000C73A5"/>
    <w:rsid w:val="000D05B8"/>
    <w:rsid w:val="000D0E92"/>
    <w:rsid w:val="000D121C"/>
    <w:rsid w:val="000D5E16"/>
    <w:rsid w:val="000D67DD"/>
    <w:rsid w:val="000E193B"/>
    <w:rsid w:val="000E2FAA"/>
    <w:rsid w:val="000E3BE2"/>
    <w:rsid w:val="000E3E07"/>
    <w:rsid w:val="000E4CCB"/>
    <w:rsid w:val="000E5464"/>
    <w:rsid w:val="000E5467"/>
    <w:rsid w:val="000E59A0"/>
    <w:rsid w:val="000E62D3"/>
    <w:rsid w:val="000F19C4"/>
    <w:rsid w:val="000F2621"/>
    <w:rsid w:val="000F3A40"/>
    <w:rsid w:val="000F4439"/>
    <w:rsid w:val="000F466B"/>
    <w:rsid w:val="000F4B04"/>
    <w:rsid w:val="000F62CA"/>
    <w:rsid w:val="000F7038"/>
    <w:rsid w:val="000F719F"/>
    <w:rsid w:val="000F7F18"/>
    <w:rsid w:val="000F7F68"/>
    <w:rsid w:val="00100145"/>
    <w:rsid w:val="001004BF"/>
    <w:rsid w:val="00100E9E"/>
    <w:rsid w:val="00100F2C"/>
    <w:rsid w:val="0010101A"/>
    <w:rsid w:val="001016C2"/>
    <w:rsid w:val="00102E03"/>
    <w:rsid w:val="0010402D"/>
    <w:rsid w:val="001042CD"/>
    <w:rsid w:val="001056C4"/>
    <w:rsid w:val="001057D6"/>
    <w:rsid w:val="00105A70"/>
    <w:rsid w:val="00106103"/>
    <w:rsid w:val="00106597"/>
    <w:rsid w:val="00106C3A"/>
    <w:rsid w:val="00107F74"/>
    <w:rsid w:val="001100C3"/>
    <w:rsid w:val="00110228"/>
    <w:rsid w:val="001113F2"/>
    <w:rsid w:val="00111B5E"/>
    <w:rsid w:val="001137F4"/>
    <w:rsid w:val="001140F4"/>
    <w:rsid w:val="001146D4"/>
    <w:rsid w:val="00114C01"/>
    <w:rsid w:val="00116A1B"/>
    <w:rsid w:val="00117379"/>
    <w:rsid w:val="00117906"/>
    <w:rsid w:val="00117B40"/>
    <w:rsid w:val="00117DA6"/>
    <w:rsid w:val="00117FD4"/>
    <w:rsid w:val="00120ABB"/>
    <w:rsid w:val="00120B49"/>
    <w:rsid w:val="00120F4B"/>
    <w:rsid w:val="00121081"/>
    <w:rsid w:val="00123339"/>
    <w:rsid w:val="00123E8B"/>
    <w:rsid w:val="00124088"/>
    <w:rsid w:val="00124222"/>
    <w:rsid w:val="0012444F"/>
    <w:rsid w:val="001247F7"/>
    <w:rsid w:val="00124F1D"/>
    <w:rsid w:val="001255E8"/>
    <w:rsid w:val="00125DD1"/>
    <w:rsid w:val="00126BFF"/>
    <w:rsid w:val="00127306"/>
    <w:rsid w:val="001273C1"/>
    <w:rsid w:val="00127869"/>
    <w:rsid w:val="001318C5"/>
    <w:rsid w:val="00131F79"/>
    <w:rsid w:val="0013294B"/>
    <w:rsid w:val="00132E3F"/>
    <w:rsid w:val="001336BF"/>
    <w:rsid w:val="00133EB9"/>
    <w:rsid w:val="00134782"/>
    <w:rsid w:val="00136D9D"/>
    <w:rsid w:val="00136E63"/>
    <w:rsid w:val="0014189E"/>
    <w:rsid w:val="00141CE6"/>
    <w:rsid w:val="0014561E"/>
    <w:rsid w:val="001458A9"/>
    <w:rsid w:val="00145CEF"/>
    <w:rsid w:val="001462A3"/>
    <w:rsid w:val="00147E15"/>
    <w:rsid w:val="00151565"/>
    <w:rsid w:val="00151905"/>
    <w:rsid w:val="00152632"/>
    <w:rsid w:val="00153F71"/>
    <w:rsid w:val="00154126"/>
    <w:rsid w:val="001557C9"/>
    <w:rsid w:val="00155BB4"/>
    <w:rsid w:val="00156F5E"/>
    <w:rsid w:val="00157170"/>
    <w:rsid w:val="001572B8"/>
    <w:rsid w:val="001574A4"/>
    <w:rsid w:val="00160510"/>
    <w:rsid w:val="00160D6F"/>
    <w:rsid w:val="00161990"/>
    <w:rsid w:val="00163345"/>
    <w:rsid w:val="0016384E"/>
    <w:rsid w:val="00163D1F"/>
    <w:rsid w:val="00163F47"/>
    <w:rsid w:val="00164903"/>
    <w:rsid w:val="00165477"/>
    <w:rsid w:val="0016596E"/>
    <w:rsid w:val="00166012"/>
    <w:rsid w:val="001663A8"/>
    <w:rsid w:val="00166F09"/>
    <w:rsid w:val="0017031C"/>
    <w:rsid w:val="00170E00"/>
    <w:rsid w:val="0017246E"/>
    <w:rsid w:val="00172955"/>
    <w:rsid w:val="001730E6"/>
    <w:rsid w:val="0017311A"/>
    <w:rsid w:val="00173EE5"/>
    <w:rsid w:val="001743C5"/>
    <w:rsid w:val="00175B4D"/>
    <w:rsid w:val="00175EBE"/>
    <w:rsid w:val="001763BE"/>
    <w:rsid w:val="00177432"/>
    <w:rsid w:val="00177CE8"/>
    <w:rsid w:val="00180557"/>
    <w:rsid w:val="001807AB"/>
    <w:rsid w:val="001815B8"/>
    <w:rsid w:val="00181A4B"/>
    <w:rsid w:val="00182502"/>
    <w:rsid w:val="00182877"/>
    <w:rsid w:val="00182985"/>
    <w:rsid w:val="00182A68"/>
    <w:rsid w:val="00183CFB"/>
    <w:rsid w:val="00184071"/>
    <w:rsid w:val="001847C1"/>
    <w:rsid w:val="001857D4"/>
    <w:rsid w:val="001874A7"/>
    <w:rsid w:val="0019026C"/>
    <w:rsid w:val="00190390"/>
    <w:rsid w:val="00191DEE"/>
    <w:rsid w:val="00191E89"/>
    <w:rsid w:val="00191E97"/>
    <w:rsid w:val="001922F5"/>
    <w:rsid w:val="00192AB2"/>
    <w:rsid w:val="00193865"/>
    <w:rsid w:val="001947D0"/>
    <w:rsid w:val="001948CD"/>
    <w:rsid w:val="001948F6"/>
    <w:rsid w:val="00194FB6"/>
    <w:rsid w:val="00195BD6"/>
    <w:rsid w:val="00195DCC"/>
    <w:rsid w:val="00196D69"/>
    <w:rsid w:val="0019761D"/>
    <w:rsid w:val="00197783"/>
    <w:rsid w:val="001A1DD5"/>
    <w:rsid w:val="001A1ECF"/>
    <w:rsid w:val="001A287C"/>
    <w:rsid w:val="001A2989"/>
    <w:rsid w:val="001A3249"/>
    <w:rsid w:val="001A3A05"/>
    <w:rsid w:val="001A666A"/>
    <w:rsid w:val="001A69F9"/>
    <w:rsid w:val="001B065F"/>
    <w:rsid w:val="001B0810"/>
    <w:rsid w:val="001B0FAF"/>
    <w:rsid w:val="001B1459"/>
    <w:rsid w:val="001B148B"/>
    <w:rsid w:val="001B1605"/>
    <w:rsid w:val="001B2C51"/>
    <w:rsid w:val="001B2D9C"/>
    <w:rsid w:val="001B39F2"/>
    <w:rsid w:val="001B438E"/>
    <w:rsid w:val="001B4A27"/>
    <w:rsid w:val="001B50BC"/>
    <w:rsid w:val="001B5944"/>
    <w:rsid w:val="001B6A06"/>
    <w:rsid w:val="001B74EF"/>
    <w:rsid w:val="001B771F"/>
    <w:rsid w:val="001C029C"/>
    <w:rsid w:val="001C0AD2"/>
    <w:rsid w:val="001C10DF"/>
    <w:rsid w:val="001C1F6A"/>
    <w:rsid w:val="001C2480"/>
    <w:rsid w:val="001C251F"/>
    <w:rsid w:val="001C2F77"/>
    <w:rsid w:val="001C3B4C"/>
    <w:rsid w:val="001C42E4"/>
    <w:rsid w:val="001C4649"/>
    <w:rsid w:val="001C51DF"/>
    <w:rsid w:val="001C61B2"/>
    <w:rsid w:val="001C6216"/>
    <w:rsid w:val="001C6C01"/>
    <w:rsid w:val="001C7142"/>
    <w:rsid w:val="001C7C2C"/>
    <w:rsid w:val="001D054D"/>
    <w:rsid w:val="001D35C5"/>
    <w:rsid w:val="001D5247"/>
    <w:rsid w:val="001D524E"/>
    <w:rsid w:val="001D5762"/>
    <w:rsid w:val="001D7ECB"/>
    <w:rsid w:val="001D7FC4"/>
    <w:rsid w:val="001E02AD"/>
    <w:rsid w:val="001E1245"/>
    <w:rsid w:val="001E187C"/>
    <w:rsid w:val="001E1AB0"/>
    <w:rsid w:val="001E20AE"/>
    <w:rsid w:val="001E3E4D"/>
    <w:rsid w:val="001E4C54"/>
    <w:rsid w:val="001E4CDC"/>
    <w:rsid w:val="001E61C8"/>
    <w:rsid w:val="001E62B3"/>
    <w:rsid w:val="001E64B2"/>
    <w:rsid w:val="001E75AA"/>
    <w:rsid w:val="001E7EA6"/>
    <w:rsid w:val="001F0918"/>
    <w:rsid w:val="001F1575"/>
    <w:rsid w:val="001F214C"/>
    <w:rsid w:val="001F35D3"/>
    <w:rsid w:val="001F489B"/>
    <w:rsid w:val="001F625A"/>
    <w:rsid w:val="001F7332"/>
    <w:rsid w:val="001F78B6"/>
    <w:rsid w:val="002000F9"/>
    <w:rsid w:val="0020035F"/>
    <w:rsid w:val="00201157"/>
    <w:rsid w:val="00201347"/>
    <w:rsid w:val="002035B7"/>
    <w:rsid w:val="0020424A"/>
    <w:rsid w:val="00205699"/>
    <w:rsid w:val="002058DF"/>
    <w:rsid w:val="002063D3"/>
    <w:rsid w:val="00206839"/>
    <w:rsid w:val="00206C1B"/>
    <w:rsid w:val="00206DB9"/>
    <w:rsid w:val="002079C6"/>
    <w:rsid w:val="002106BF"/>
    <w:rsid w:val="00210BB5"/>
    <w:rsid w:val="00210E5C"/>
    <w:rsid w:val="002114A0"/>
    <w:rsid w:val="00211A86"/>
    <w:rsid w:val="00211BA7"/>
    <w:rsid w:val="00212021"/>
    <w:rsid w:val="0021327A"/>
    <w:rsid w:val="00213487"/>
    <w:rsid w:val="002138F1"/>
    <w:rsid w:val="00214330"/>
    <w:rsid w:val="00214A5B"/>
    <w:rsid w:val="002157DE"/>
    <w:rsid w:val="002165CE"/>
    <w:rsid w:val="002216CE"/>
    <w:rsid w:val="00221C01"/>
    <w:rsid w:val="00223CC4"/>
    <w:rsid w:val="00226311"/>
    <w:rsid w:val="002267B6"/>
    <w:rsid w:val="00227791"/>
    <w:rsid w:val="002304B8"/>
    <w:rsid w:val="00230850"/>
    <w:rsid w:val="00230856"/>
    <w:rsid w:val="0023176A"/>
    <w:rsid w:val="00231C8B"/>
    <w:rsid w:val="00232116"/>
    <w:rsid w:val="0023232D"/>
    <w:rsid w:val="00233974"/>
    <w:rsid w:val="0023476E"/>
    <w:rsid w:val="00234AE2"/>
    <w:rsid w:val="0023536B"/>
    <w:rsid w:val="00235AB8"/>
    <w:rsid w:val="00235C29"/>
    <w:rsid w:val="00235FA4"/>
    <w:rsid w:val="00236641"/>
    <w:rsid w:val="002366B0"/>
    <w:rsid w:val="0023745A"/>
    <w:rsid w:val="00237809"/>
    <w:rsid w:val="002400BA"/>
    <w:rsid w:val="002405FE"/>
    <w:rsid w:val="002415BD"/>
    <w:rsid w:val="00241969"/>
    <w:rsid w:val="002433DC"/>
    <w:rsid w:val="002434DC"/>
    <w:rsid w:val="00243EC0"/>
    <w:rsid w:val="0024421D"/>
    <w:rsid w:val="00244669"/>
    <w:rsid w:val="002463D9"/>
    <w:rsid w:val="002464C8"/>
    <w:rsid w:val="00247528"/>
    <w:rsid w:val="00247E82"/>
    <w:rsid w:val="00251896"/>
    <w:rsid w:val="002528CA"/>
    <w:rsid w:val="00252B04"/>
    <w:rsid w:val="00252FFC"/>
    <w:rsid w:val="00253140"/>
    <w:rsid w:val="00253B03"/>
    <w:rsid w:val="002547D1"/>
    <w:rsid w:val="00255069"/>
    <w:rsid w:val="00255289"/>
    <w:rsid w:val="00255A1B"/>
    <w:rsid w:val="00257A5B"/>
    <w:rsid w:val="00257EAB"/>
    <w:rsid w:val="00261143"/>
    <w:rsid w:val="00263890"/>
    <w:rsid w:val="00263C88"/>
    <w:rsid w:val="002660B4"/>
    <w:rsid w:val="00266B87"/>
    <w:rsid w:val="0026793D"/>
    <w:rsid w:val="00267975"/>
    <w:rsid w:val="00270BA9"/>
    <w:rsid w:val="0027108C"/>
    <w:rsid w:val="002714DB"/>
    <w:rsid w:val="002717C8"/>
    <w:rsid w:val="002717E4"/>
    <w:rsid w:val="002717EE"/>
    <w:rsid w:val="00271A4B"/>
    <w:rsid w:val="00271F7E"/>
    <w:rsid w:val="00273DCA"/>
    <w:rsid w:val="002743BD"/>
    <w:rsid w:val="00274D05"/>
    <w:rsid w:val="00275242"/>
    <w:rsid w:val="0027631D"/>
    <w:rsid w:val="002777D3"/>
    <w:rsid w:val="0028382A"/>
    <w:rsid w:val="00283859"/>
    <w:rsid w:val="00284198"/>
    <w:rsid w:val="002909EB"/>
    <w:rsid w:val="00290D1A"/>
    <w:rsid w:val="002926E7"/>
    <w:rsid w:val="00293D71"/>
    <w:rsid w:val="00293EC1"/>
    <w:rsid w:val="00294329"/>
    <w:rsid w:val="002950E6"/>
    <w:rsid w:val="00295DD3"/>
    <w:rsid w:val="00296853"/>
    <w:rsid w:val="002A07FF"/>
    <w:rsid w:val="002A0DD6"/>
    <w:rsid w:val="002A1612"/>
    <w:rsid w:val="002A1DF0"/>
    <w:rsid w:val="002A304E"/>
    <w:rsid w:val="002A3D9E"/>
    <w:rsid w:val="002A3EB3"/>
    <w:rsid w:val="002A4335"/>
    <w:rsid w:val="002A491C"/>
    <w:rsid w:val="002A5E17"/>
    <w:rsid w:val="002A70C6"/>
    <w:rsid w:val="002A70D8"/>
    <w:rsid w:val="002A7201"/>
    <w:rsid w:val="002B3D98"/>
    <w:rsid w:val="002B3F3E"/>
    <w:rsid w:val="002B448B"/>
    <w:rsid w:val="002B4A3C"/>
    <w:rsid w:val="002B6452"/>
    <w:rsid w:val="002B6932"/>
    <w:rsid w:val="002B7C0F"/>
    <w:rsid w:val="002C0A1A"/>
    <w:rsid w:val="002C1836"/>
    <w:rsid w:val="002C1962"/>
    <w:rsid w:val="002C5277"/>
    <w:rsid w:val="002C5D20"/>
    <w:rsid w:val="002D0F83"/>
    <w:rsid w:val="002D37D8"/>
    <w:rsid w:val="002D3807"/>
    <w:rsid w:val="002D3B6E"/>
    <w:rsid w:val="002D44D4"/>
    <w:rsid w:val="002D5CDD"/>
    <w:rsid w:val="002D60E9"/>
    <w:rsid w:val="002D650E"/>
    <w:rsid w:val="002D67DD"/>
    <w:rsid w:val="002D6884"/>
    <w:rsid w:val="002D69F8"/>
    <w:rsid w:val="002D70E3"/>
    <w:rsid w:val="002D71B9"/>
    <w:rsid w:val="002E1B5E"/>
    <w:rsid w:val="002E24AD"/>
    <w:rsid w:val="002E5758"/>
    <w:rsid w:val="002E7731"/>
    <w:rsid w:val="002F0548"/>
    <w:rsid w:val="002F0949"/>
    <w:rsid w:val="002F156B"/>
    <w:rsid w:val="002F270C"/>
    <w:rsid w:val="002F2B27"/>
    <w:rsid w:val="002F356F"/>
    <w:rsid w:val="002F37FC"/>
    <w:rsid w:val="002F3F5A"/>
    <w:rsid w:val="002F46B8"/>
    <w:rsid w:val="002F5378"/>
    <w:rsid w:val="002F5647"/>
    <w:rsid w:val="002F588F"/>
    <w:rsid w:val="002F5AE8"/>
    <w:rsid w:val="002F6934"/>
    <w:rsid w:val="002F6C69"/>
    <w:rsid w:val="002F7159"/>
    <w:rsid w:val="002F7C21"/>
    <w:rsid w:val="003008DC"/>
    <w:rsid w:val="00301224"/>
    <w:rsid w:val="003014A0"/>
    <w:rsid w:val="003031BB"/>
    <w:rsid w:val="003034AA"/>
    <w:rsid w:val="003059F5"/>
    <w:rsid w:val="00305A55"/>
    <w:rsid w:val="0031038D"/>
    <w:rsid w:val="00315004"/>
    <w:rsid w:val="00315A2C"/>
    <w:rsid w:val="00315A63"/>
    <w:rsid w:val="00316C57"/>
    <w:rsid w:val="00320B5F"/>
    <w:rsid w:val="0032387E"/>
    <w:rsid w:val="00325326"/>
    <w:rsid w:val="0032569F"/>
    <w:rsid w:val="00326109"/>
    <w:rsid w:val="003267BC"/>
    <w:rsid w:val="00326BCD"/>
    <w:rsid w:val="00327328"/>
    <w:rsid w:val="00327DF2"/>
    <w:rsid w:val="00331187"/>
    <w:rsid w:val="00331CC5"/>
    <w:rsid w:val="003328DC"/>
    <w:rsid w:val="00333C14"/>
    <w:rsid w:val="003345F9"/>
    <w:rsid w:val="003346FA"/>
    <w:rsid w:val="003353F3"/>
    <w:rsid w:val="00335B55"/>
    <w:rsid w:val="00336A96"/>
    <w:rsid w:val="00336DF1"/>
    <w:rsid w:val="00337D2B"/>
    <w:rsid w:val="00344009"/>
    <w:rsid w:val="00347D9E"/>
    <w:rsid w:val="00350E8C"/>
    <w:rsid w:val="00351924"/>
    <w:rsid w:val="003536D5"/>
    <w:rsid w:val="00353AB8"/>
    <w:rsid w:val="0035427B"/>
    <w:rsid w:val="00355CFC"/>
    <w:rsid w:val="00355D67"/>
    <w:rsid w:val="00356441"/>
    <w:rsid w:val="00356D02"/>
    <w:rsid w:val="003571CC"/>
    <w:rsid w:val="00357620"/>
    <w:rsid w:val="003607FC"/>
    <w:rsid w:val="003622BE"/>
    <w:rsid w:val="00362479"/>
    <w:rsid w:val="003649CE"/>
    <w:rsid w:val="003660CC"/>
    <w:rsid w:val="003676B1"/>
    <w:rsid w:val="00367E2E"/>
    <w:rsid w:val="00367F1E"/>
    <w:rsid w:val="00370178"/>
    <w:rsid w:val="0037017B"/>
    <w:rsid w:val="00370185"/>
    <w:rsid w:val="0037088F"/>
    <w:rsid w:val="00371903"/>
    <w:rsid w:val="003719C4"/>
    <w:rsid w:val="00372213"/>
    <w:rsid w:val="00374B1B"/>
    <w:rsid w:val="00374CD4"/>
    <w:rsid w:val="0037575D"/>
    <w:rsid w:val="00377273"/>
    <w:rsid w:val="00377B62"/>
    <w:rsid w:val="0038001A"/>
    <w:rsid w:val="003802E6"/>
    <w:rsid w:val="00380F64"/>
    <w:rsid w:val="00381AFD"/>
    <w:rsid w:val="003832A3"/>
    <w:rsid w:val="00383E79"/>
    <w:rsid w:val="003850BB"/>
    <w:rsid w:val="00385C52"/>
    <w:rsid w:val="003877B2"/>
    <w:rsid w:val="00387D0B"/>
    <w:rsid w:val="00390143"/>
    <w:rsid w:val="003923D5"/>
    <w:rsid w:val="0039241C"/>
    <w:rsid w:val="00392E35"/>
    <w:rsid w:val="003937F9"/>
    <w:rsid w:val="00393C15"/>
    <w:rsid w:val="00394492"/>
    <w:rsid w:val="0039516A"/>
    <w:rsid w:val="0039648F"/>
    <w:rsid w:val="00396AAF"/>
    <w:rsid w:val="003A1598"/>
    <w:rsid w:val="003A2B08"/>
    <w:rsid w:val="003A5661"/>
    <w:rsid w:val="003A57B9"/>
    <w:rsid w:val="003A58C3"/>
    <w:rsid w:val="003B0057"/>
    <w:rsid w:val="003B0A25"/>
    <w:rsid w:val="003B2C52"/>
    <w:rsid w:val="003B3A4D"/>
    <w:rsid w:val="003B3C0D"/>
    <w:rsid w:val="003B43FF"/>
    <w:rsid w:val="003B4F80"/>
    <w:rsid w:val="003B564B"/>
    <w:rsid w:val="003B5AB7"/>
    <w:rsid w:val="003B65DE"/>
    <w:rsid w:val="003B7FF6"/>
    <w:rsid w:val="003C030A"/>
    <w:rsid w:val="003C04CE"/>
    <w:rsid w:val="003C07FE"/>
    <w:rsid w:val="003C0E74"/>
    <w:rsid w:val="003C1E85"/>
    <w:rsid w:val="003C32AF"/>
    <w:rsid w:val="003C34C3"/>
    <w:rsid w:val="003C38EE"/>
    <w:rsid w:val="003C62FC"/>
    <w:rsid w:val="003C6E10"/>
    <w:rsid w:val="003D0089"/>
    <w:rsid w:val="003D0130"/>
    <w:rsid w:val="003D0FCC"/>
    <w:rsid w:val="003D31E3"/>
    <w:rsid w:val="003D33D2"/>
    <w:rsid w:val="003D34A3"/>
    <w:rsid w:val="003D4CB9"/>
    <w:rsid w:val="003D560C"/>
    <w:rsid w:val="003D664E"/>
    <w:rsid w:val="003E1151"/>
    <w:rsid w:val="003E126F"/>
    <w:rsid w:val="003E28D6"/>
    <w:rsid w:val="003E301B"/>
    <w:rsid w:val="003E4CF5"/>
    <w:rsid w:val="003E594C"/>
    <w:rsid w:val="003E5E2A"/>
    <w:rsid w:val="003E6A40"/>
    <w:rsid w:val="003E7A30"/>
    <w:rsid w:val="003F03AA"/>
    <w:rsid w:val="003F3886"/>
    <w:rsid w:val="003F3B03"/>
    <w:rsid w:val="003F41DA"/>
    <w:rsid w:val="003F5162"/>
    <w:rsid w:val="003F5E20"/>
    <w:rsid w:val="003F6C0D"/>
    <w:rsid w:val="003F74E6"/>
    <w:rsid w:val="003F7BE5"/>
    <w:rsid w:val="00400913"/>
    <w:rsid w:val="00400959"/>
    <w:rsid w:val="00401679"/>
    <w:rsid w:val="00401DA0"/>
    <w:rsid w:val="004028BB"/>
    <w:rsid w:val="00403A42"/>
    <w:rsid w:val="004041EF"/>
    <w:rsid w:val="0040465E"/>
    <w:rsid w:val="00404AA8"/>
    <w:rsid w:val="00404C89"/>
    <w:rsid w:val="00404F2A"/>
    <w:rsid w:val="00405AAC"/>
    <w:rsid w:val="00406521"/>
    <w:rsid w:val="0040673E"/>
    <w:rsid w:val="00406C70"/>
    <w:rsid w:val="00406E55"/>
    <w:rsid w:val="00410718"/>
    <w:rsid w:val="00410AEF"/>
    <w:rsid w:val="00411A7D"/>
    <w:rsid w:val="00411B2B"/>
    <w:rsid w:val="00411E43"/>
    <w:rsid w:val="00412863"/>
    <w:rsid w:val="004129C8"/>
    <w:rsid w:val="00413D6D"/>
    <w:rsid w:val="00413E19"/>
    <w:rsid w:val="00414A20"/>
    <w:rsid w:val="00414EB1"/>
    <w:rsid w:val="004150CF"/>
    <w:rsid w:val="00415560"/>
    <w:rsid w:val="004157E9"/>
    <w:rsid w:val="00415BBF"/>
    <w:rsid w:val="00420E10"/>
    <w:rsid w:val="00421ED6"/>
    <w:rsid w:val="00422022"/>
    <w:rsid w:val="00422796"/>
    <w:rsid w:val="00422FFB"/>
    <w:rsid w:val="0042387F"/>
    <w:rsid w:val="00423B75"/>
    <w:rsid w:val="0042423B"/>
    <w:rsid w:val="00424340"/>
    <w:rsid w:val="00424AB9"/>
    <w:rsid w:val="00425547"/>
    <w:rsid w:val="00425AE0"/>
    <w:rsid w:val="00425C77"/>
    <w:rsid w:val="004268B0"/>
    <w:rsid w:val="00426F9F"/>
    <w:rsid w:val="00430D32"/>
    <w:rsid w:val="004318FB"/>
    <w:rsid w:val="00431A1E"/>
    <w:rsid w:val="00432D4A"/>
    <w:rsid w:val="00432FC2"/>
    <w:rsid w:val="00433A63"/>
    <w:rsid w:val="00433AE6"/>
    <w:rsid w:val="00433B60"/>
    <w:rsid w:val="0043430B"/>
    <w:rsid w:val="00434E81"/>
    <w:rsid w:val="00434FC1"/>
    <w:rsid w:val="00436E20"/>
    <w:rsid w:val="004404C0"/>
    <w:rsid w:val="0044054C"/>
    <w:rsid w:val="00440A88"/>
    <w:rsid w:val="00440C9F"/>
    <w:rsid w:val="00440E45"/>
    <w:rsid w:val="0044201D"/>
    <w:rsid w:val="004421B3"/>
    <w:rsid w:val="00442844"/>
    <w:rsid w:val="00444140"/>
    <w:rsid w:val="0044581C"/>
    <w:rsid w:val="00447C5F"/>
    <w:rsid w:val="004518C3"/>
    <w:rsid w:val="00451C85"/>
    <w:rsid w:val="0045339C"/>
    <w:rsid w:val="0045378A"/>
    <w:rsid w:val="004539FF"/>
    <w:rsid w:val="00453AE4"/>
    <w:rsid w:val="00454BA5"/>
    <w:rsid w:val="0046048F"/>
    <w:rsid w:val="0046140F"/>
    <w:rsid w:val="00461E29"/>
    <w:rsid w:val="004620D5"/>
    <w:rsid w:val="0046293E"/>
    <w:rsid w:val="00462B62"/>
    <w:rsid w:val="004635E7"/>
    <w:rsid w:val="00463B32"/>
    <w:rsid w:val="00464830"/>
    <w:rsid w:val="00466685"/>
    <w:rsid w:val="00470801"/>
    <w:rsid w:val="00471308"/>
    <w:rsid w:val="00471940"/>
    <w:rsid w:val="00471B13"/>
    <w:rsid w:val="0047208E"/>
    <w:rsid w:val="00472102"/>
    <w:rsid w:val="004721D0"/>
    <w:rsid w:val="004736BE"/>
    <w:rsid w:val="004752BD"/>
    <w:rsid w:val="004756F9"/>
    <w:rsid w:val="00475F00"/>
    <w:rsid w:val="004777AE"/>
    <w:rsid w:val="00480B88"/>
    <w:rsid w:val="00481660"/>
    <w:rsid w:val="00481DA7"/>
    <w:rsid w:val="00483D60"/>
    <w:rsid w:val="00485ECE"/>
    <w:rsid w:val="00487405"/>
    <w:rsid w:val="0049069F"/>
    <w:rsid w:val="00490EAA"/>
    <w:rsid w:val="00491317"/>
    <w:rsid w:val="004930D7"/>
    <w:rsid w:val="004930EE"/>
    <w:rsid w:val="00494512"/>
    <w:rsid w:val="00494B30"/>
    <w:rsid w:val="00494D4E"/>
    <w:rsid w:val="004951DC"/>
    <w:rsid w:val="00496350"/>
    <w:rsid w:val="004A18A7"/>
    <w:rsid w:val="004A1E44"/>
    <w:rsid w:val="004A35F1"/>
    <w:rsid w:val="004A43FF"/>
    <w:rsid w:val="004A4917"/>
    <w:rsid w:val="004A5E65"/>
    <w:rsid w:val="004A73B6"/>
    <w:rsid w:val="004A7C40"/>
    <w:rsid w:val="004B026B"/>
    <w:rsid w:val="004B2600"/>
    <w:rsid w:val="004B3364"/>
    <w:rsid w:val="004B5D66"/>
    <w:rsid w:val="004B61A9"/>
    <w:rsid w:val="004C0911"/>
    <w:rsid w:val="004C0B16"/>
    <w:rsid w:val="004C20F2"/>
    <w:rsid w:val="004C29EE"/>
    <w:rsid w:val="004C2EC7"/>
    <w:rsid w:val="004C32C5"/>
    <w:rsid w:val="004C367C"/>
    <w:rsid w:val="004C3C40"/>
    <w:rsid w:val="004C41D2"/>
    <w:rsid w:val="004C692D"/>
    <w:rsid w:val="004C7102"/>
    <w:rsid w:val="004C7BD9"/>
    <w:rsid w:val="004D0385"/>
    <w:rsid w:val="004D2692"/>
    <w:rsid w:val="004D2722"/>
    <w:rsid w:val="004D2BB0"/>
    <w:rsid w:val="004D446F"/>
    <w:rsid w:val="004D6428"/>
    <w:rsid w:val="004D7215"/>
    <w:rsid w:val="004E00CF"/>
    <w:rsid w:val="004E0ABA"/>
    <w:rsid w:val="004E1CDE"/>
    <w:rsid w:val="004E1FFF"/>
    <w:rsid w:val="004E3087"/>
    <w:rsid w:val="004E40A7"/>
    <w:rsid w:val="004E5349"/>
    <w:rsid w:val="004E6669"/>
    <w:rsid w:val="004E6E7C"/>
    <w:rsid w:val="004E7650"/>
    <w:rsid w:val="004E7A5E"/>
    <w:rsid w:val="004E7AE9"/>
    <w:rsid w:val="004F030D"/>
    <w:rsid w:val="004F0413"/>
    <w:rsid w:val="004F23D7"/>
    <w:rsid w:val="004F34CA"/>
    <w:rsid w:val="004F46BF"/>
    <w:rsid w:val="00500C7F"/>
    <w:rsid w:val="00501472"/>
    <w:rsid w:val="00501E3E"/>
    <w:rsid w:val="005029E4"/>
    <w:rsid w:val="005060A3"/>
    <w:rsid w:val="005067A3"/>
    <w:rsid w:val="00511071"/>
    <w:rsid w:val="0051116E"/>
    <w:rsid w:val="0051161D"/>
    <w:rsid w:val="00512991"/>
    <w:rsid w:val="005148E0"/>
    <w:rsid w:val="00515771"/>
    <w:rsid w:val="00515DA5"/>
    <w:rsid w:val="005165AC"/>
    <w:rsid w:val="005176BB"/>
    <w:rsid w:val="00517DCB"/>
    <w:rsid w:val="00520716"/>
    <w:rsid w:val="00521204"/>
    <w:rsid w:val="005217D4"/>
    <w:rsid w:val="00522D4C"/>
    <w:rsid w:val="00523260"/>
    <w:rsid w:val="005236DD"/>
    <w:rsid w:val="00523BB2"/>
    <w:rsid w:val="00527D5F"/>
    <w:rsid w:val="00530A55"/>
    <w:rsid w:val="0053299E"/>
    <w:rsid w:val="0053371E"/>
    <w:rsid w:val="005343FC"/>
    <w:rsid w:val="00536B23"/>
    <w:rsid w:val="00537A5A"/>
    <w:rsid w:val="0054067C"/>
    <w:rsid w:val="005415CE"/>
    <w:rsid w:val="0054277A"/>
    <w:rsid w:val="00544816"/>
    <w:rsid w:val="00545DE7"/>
    <w:rsid w:val="00547685"/>
    <w:rsid w:val="005476A7"/>
    <w:rsid w:val="00550370"/>
    <w:rsid w:val="00550827"/>
    <w:rsid w:val="00552343"/>
    <w:rsid w:val="005525FD"/>
    <w:rsid w:val="00553392"/>
    <w:rsid w:val="0055359F"/>
    <w:rsid w:val="005539C1"/>
    <w:rsid w:val="00553A03"/>
    <w:rsid w:val="00553A2A"/>
    <w:rsid w:val="00554D7E"/>
    <w:rsid w:val="00554E23"/>
    <w:rsid w:val="00554EE2"/>
    <w:rsid w:val="00555714"/>
    <w:rsid w:val="00555764"/>
    <w:rsid w:val="005561EC"/>
    <w:rsid w:val="00557ED1"/>
    <w:rsid w:val="0056066A"/>
    <w:rsid w:val="0056079C"/>
    <w:rsid w:val="00560858"/>
    <w:rsid w:val="00560C9F"/>
    <w:rsid w:val="00560CD9"/>
    <w:rsid w:val="00560E32"/>
    <w:rsid w:val="00561C82"/>
    <w:rsid w:val="0056285D"/>
    <w:rsid w:val="00564A22"/>
    <w:rsid w:val="0056527A"/>
    <w:rsid w:val="0056620B"/>
    <w:rsid w:val="00566F30"/>
    <w:rsid w:val="005713CB"/>
    <w:rsid w:val="00572C5F"/>
    <w:rsid w:val="00574443"/>
    <w:rsid w:val="005760A6"/>
    <w:rsid w:val="005760EB"/>
    <w:rsid w:val="0057676F"/>
    <w:rsid w:val="005771F6"/>
    <w:rsid w:val="005778CC"/>
    <w:rsid w:val="0058039A"/>
    <w:rsid w:val="00581E5B"/>
    <w:rsid w:val="00582F86"/>
    <w:rsid w:val="005834D2"/>
    <w:rsid w:val="00584F34"/>
    <w:rsid w:val="0058710A"/>
    <w:rsid w:val="00587297"/>
    <w:rsid w:val="00587A64"/>
    <w:rsid w:val="005918B8"/>
    <w:rsid w:val="005950C4"/>
    <w:rsid w:val="00597669"/>
    <w:rsid w:val="005A151E"/>
    <w:rsid w:val="005A1A90"/>
    <w:rsid w:val="005A21EA"/>
    <w:rsid w:val="005A233B"/>
    <w:rsid w:val="005A3179"/>
    <w:rsid w:val="005A4290"/>
    <w:rsid w:val="005A4721"/>
    <w:rsid w:val="005A52F8"/>
    <w:rsid w:val="005A578B"/>
    <w:rsid w:val="005A5E63"/>
    <w:rsid w:val="005A6A68"/>
    <w:rsid w:val="005A6F35"/>
    <w:rsid w:val="005A7E8B"/>
    <w:rsid w:val="005B04BB"/>
    <w:rsid w:val="005B19AC"/>
    <w:rsid w:val="005B1D4F"/>
    <w:rsid w:val="005B2378"/>
    <w:rsid w:val="005B3FE3"/>
    <w:rsid w:val="005B53F4"/>
    <w:rsid w:val="005B7EC2"/>
    <w:rsid w:val="005C0ACE"/>
    <w:rsid w:val="005C1EE7"/>
    <w:rsid w:val="005C2218"/>
    <w:rsid w:val="005C235E"/>
    <w:rsid w:val="005C2B13"/>
    <w:rsid w:val="005C491D"/>
    <w:rsid w:val="005C5581"/>
    <w:rsid w:val="005C5E6D"/>
    <w:rsid w:val="005C667D"/>
    <w:rsid w:val="005C6684"/>
    <w:rsid w:val="005D03BD"/>
    <w:rsid w:val="005D09A9"/>
    <w:rsid w:val="005D27DD"/>
    <w:rsid w:val="005D40D7"/>
    <w:rsid w:val="005D4FD6"/>
    <w:rsid w:val="005D52B5"/>
    <w:rsid w:val="005D5360"/>
    <w:rsid w:val="005D54A5"/>
    <w:rsid w:val="005D5CF2"/>
    <w:rsid w:val="005D63CB"/>
    <w:rsid w:val="005D72EE"/>
    <w:rsid w:val="005D7AB6"/>
    <w:rsid w:val="005D7CCE"/>
    <w:rsid w:val="005E0249"/>
    <w:rsid w:val="005E0571"/>
    <w:rsid w:val="005E0F9A"/>
    <w:rsid w:val="005E3DDC"/>
    <w:rsid w:val="005E662C"/>
    <w:rsid w:val="005E6973"/>
    <w:rsid w:val="005F3FA2"/>
    <w:rsid w:val="005F4111"/>
    <w:rsid w:val="005F4573"/>
    <w:rsid w:val="005F4E10"/>
    <w:rsid w:val="005F5D40"/>
    <w:rsid w:val="00600288"/>
    <w:rsid w:val="00606268"/>
    <w:rsid w:val="00606DCA"/>
    <w:rsid w:val="006074CA"/>
    <w:rsid w:val="00607AFE"/>
    <w:rsid w:val="00607C12"/>
    <w:rsid w:val="00607D75"/>
    <w:rsid w:val="006104D2"/>
    <w:rsid w:val="006118CB"/>
    <w:rsid w:val="00611CFB"/>
    <w:rsid w:val="0061259A"/>
    <w:rsid w:val="0061270D"/>
    <w:rsid w:val="00612FF8"/>
    <w:rsid w:val="006131A6"/>
    <w:rsid w:val="0061371A"/>
    <w:rsid w:val="00613E7E"/>
    <w:rsid w:val="0061571D"/>
    <w:rsid w:val="00615D98"/>
    <w:rsid w:val="00616ABB"/>
    <w:rsid w:val="00617EBF"/>
    <w:rsid w:val="00620B2F"/>
    <w:rsid w:val="006213C5"/>
    <w:rsid w:val="00622F44"/>
    <w:rsid w:val="00625630"/>
    <w:rsid w:val="00625BD7"/>
    <w:rsid w:val="006261D1"/>
    <w:rsid w:val="006271B4"/>
    <w:rsid w:val="00627559"/>
    <w:rsid w:val="0063052C"/>
    <w:rsid w:val="0063083E"/>
    <w:rsid w:val="00631E0D"/>
    <w:rsid w:val="0063215F"/>
    <w:rsid w:val="00633BB3"/>
    <w:rsid w:val="00634657"/>
    <w:rsid w:val="0063631F"/>
    <w:rsid w:val="00636C52"/>
    <w:rsid w:val="0063774E"/>
    <w:rsid w:val="00637D67"/>
    <w:rsid w:val="00640AAC"/>
    <w:rsid w:val="0064140F"/>
    <w:rsid w:val="0064269A"/>
    <w:rsid w:val="00644373"/>
    <w:rsid w:val="00645473"/>
    <w:rsid w:val="00647765"/>
    <w:rsid w:val="006478AD"/>
    <w:rsid w:val="00647D30"/>
    <w:rsid w:val="006500E2"/>
    <w:rsid w:val="00650EF1"/>
    <w:rsid w:val="00651FA6"/>
    <w:rsid w:val="006539D0"/>
    <w:rsid w:val="00655A0C"/>
    <w:rsid w:val="006571F6"/>
    <w:rsid w:val="00657884"/>
    <w:rsid w:val="00657EC0"/>
    <w:rsid w:val="006604EA"/>
    <w:rsid w:val="00660591"/>
    <w:rsid w:val="00660B14"/>
    <w:rsid w:val="006618F7"/>
    <w:rsid w:val="00661A82"/>
    <w:rsid w:val="00661FEF"/>
    <w:rsid w:val="00662B43"/>
    <w:rsid w:val="00662BAE"/>
    <w:rsid w:val="006635A3"/>
    <w:rsid w:val="0066397F"/>
    <w:rsid w:val="00663E27"/>
    <w:rsid w:val="00664DA4"/>
    <w:rsid w:val="00665BB7"/>
    <w:rsid w:val="00665FAD"/>
    <w:rsid w:val="00666FF6"/>
    <w:rsid w:val="00667C72"/>
    <w:rsid w:val="00667FB3"/>
    <w:rsid w:val="00670C4E"/>
    <w:rsid w:val="00670E1A"/>
    <w:rsid w:val="006716D8"/>
    <w:rsid w:val="00672D32"/>
    <w:rsid w:val="006743E4"/>
    <w:rsid w:val="006747E3"/>
    <w:rsid w:val="0068003A"/>
    <w:rsid w:val="00681749"/>
    <w:rsid w:val="00681AB0"/>
    <w:rsid w:val="00681C53"/>
    <w:rsid w:val="00681FEE"/>
    <w:rsid w:val="006824E9"/>
    <w:rsid w:val="0068289F"/>
    <w:rsid w:val="00683657"/>
    <w:rsid w:val="00683B10"/>
    <w:rsid w:val="006844F2"/>
    <w:rsid w:val="006849AE"/>
    <w:rsid w:val="00684E04"/>
    <w:rsid w:val="00687526"/>
    <w:rsid w:val="00687B29"/>
    <w:rsid w:val="00687E6B"/>
    <w:rsid w:val="006900D9"/>
    <w:rsid w:val="00690846"/>
    <w:rsid w:val="00691D9F"/>
    <w:rsid w:val="00692A4E"/>
    <w:rsid w:val="00692D8C"/>
    <w:rsid w:val="00693815"/>
    <w:rsid w:val="00696628"/>
    <w:rsid w:val="00697EE6"/>
    <w:rsid w:val="00697F1F"/>
    <w:rsid w:val="006A0EC3"/>
    <w:rsid w:val="006A1177"/>
    <w:rsid w:val="006A1510"/>
    <w:rsid w:val="006A34CE"/>
    <w:rsid w:val="006A3585"/>
    <w:rsid w:val="006A3AF7"/>
    <w:rsid w:val="006A4A98"/>
    <w:rsid w:val="006A54CE"/>
    <w:rsid w:val="006A5A3E"/>
    <w:rsid w:val="006A5F26"/>
    <w:rsid w:val="006A6A99"/>
    <w:rsid w:val="006A7198"/>
    <w:rsid w:val="006A738B"/>
    <w:rsid w:val="006A79E9"/>
    <w:rsid w:val="006B07BD"/>
    <w:rsid w:val="006B1C7C"/>
    <w:rsid w:val="006B2932"/>
    <w:rsid w:val="006B3025"/>
    <w:rsid w:val="006B538A"/>
    <w:rsid w:val="006B75B1"/>
    <w:rsid w:val="006C04A0"/>
    <w:rsid w:val="006C11E1"/>
    <w:rsid w:val="006C2124"/>
    <w:rsid w:val="006C24FE"/>
    <w:rsid w:val="006C3122"/>
    <w:rsid w:val="006C44EC"/>
    <w:rsid w:val="006C4A1C"/>
    <w:rsid w:val="006C56E8"/>
    <w:rsid w:val="006C5766"/>
    <w:rsid w:val="006C60DA"/>
    <w:rsid w:val="006C62CD"/>
    <w:rsid w:val="006C70C6"/>
    <w:rsid w:val="006C719F"/>
    <w:rsid w:val="006D0043"/>
    <w:rsid w:val="006D0B28"/>
    <w:rsid w:val="006D2D41"/>
    <w:rsid w:val="006D32FF"/>
    <w:rsid w:val="006D3F2E"/>
    <w:rsid w:val="006D3F61"/>
    <w:rsid w:val="006D4943"/>
    <w:rsid w:val="006D55FF"/>
    <w:rsid w:val="006D5A8D"/>
    <w:rsid w:val="006D5D32"/>
    <w:rsid w:val="006D68C8"/>
    <w:rsid w:val="006D6B13"/>
    <w:rsid w:val="006D76BB"/>
    <w:rsid w:val="006D78ED"/>
    <w:rsid w:val="006D7AF4"/>
    <w:rsid w:val="006E0253"/>
    <w:rsid w:val="006E09BF"/>
    <w:rsid w:val="006E0A72"/>
    <w:rsid w:val="006E167E"/>
    <w:rsid w:val="006E2B59"/>
    <w:rsid w:val="006E31B2"/>
    <w:rsid w:val="006E3F84"/>
    <w:rsid w:val="006E4AA6"/>
    <w:rsid w:val="006E7277"/>
    <w:rsid w:val="006F06F9"/>
    <w:rsid w:val="006F081E"/>
    <w:rsid w:val="006F1AFC"/>
    <w:rsid w:val="006F1B98"/>
    <w:rsid w:val="006F3B36"/>
    <w:rsid w:val="006F3DAE"/>
    <w:rsid w:val="006F4603"/>
    <w:rsid w:val="006F4EB0"/>
    <w:rsid w:val="006F5A61"/>
    <w:rsid w:val="006F688E"/>
    <w:rsid w:val="006F6D82"/>
    <w:rsid w:val="0070006D"/>
    <w:rsid w:val="00700CD0"/>
    <w:rsid w:val="00700E95"/>
    <w:rsid w:val="00700F1A"/>
    <w:rsid w:val="00702188"/>
    <w:rsid w:val="0070257D"/>
    <w:rsid w:val="0070386B"/>
    <w:rsid w:val="00704BEC"/>
    <w:rsid w:val="007050E8"/>
    <w:rsid w:val="007057F0"/>
    <w:rsid w:val="00705DDA"/>
    <w:rsid w:val="00707153"/>
    <w:rsid w:val="007071FD"/>
    <w:rsid w:val="00707C35"/>
    <w:rsid w:val="00710690"/>
    <w:rsid w:val="007107F7"/>
    <w:rsid w:val="00713404"/>
    <w:rsid w:val="007135F5"/>
    <w:rsid w:val="00713CE8"/>
    <w:rsid w:val="007143EB"/>
    <w:rsid w:val="007152D7"/>
    <w:rsid w:val="007153EB"/>
    <w:rsid w:val="00715510"/>
    <w:rsid w:val="00715692"/>
    <w:rsid w:val="007159BD"/>
    <w:rsid w:val="00715F84"/>
    <w:rsid w:val="007165C7"/>
    <w:rsid w:val="00717D05"/>
    <w:rsid w:val="00720D26"/>
    <w:rsid w:val="00722FAA"/>
    <w:rsid w:val="0072368C"/>
    <w:rsid w:val="00724B35"/>
    <w:rsid w:val="0072597F"/>
    <w:rsid w:val="00726276"/>
    <w:rsid w:val="00726940"/>
    <w:rsid w:val="00726EA4"/>
    <w:rsid w:val="00727259"/>
    <w:rsid w:val="00730195"/>
    <w:rsid w:val="00730EE1"/>
    <w:rsid w:val="00730EFF"/>
    <w:rsid w:val="00731104"/>
    <w:rsid w:val="00733462"/>
    <w:rsid w:val="00733BB3"/>
    <w:rsid w:val="00733E50"/>
    <w:rsid w:val="0073451D"/>
    <w:rsid w:val="00735F1D"/>
    <w:rsid w:val="00736050"/>
    <w:rsid w:val="00736888"/>
    <w:rsid w:val="00741760"/>
    <w:rsid w:val="007426BB"/>
    <w:rsid w:val="0074327D"/>
    <w:rsid w:val="007447D1"/>
    <w:rsid w:val="00744B29"/>
    <w:rsid w:val="00745233"/>
    <w:rsid w:val="00747DF5"/>
    <w:rsid w:val="0075139C"/>
    <w:rsid w:val="00752591"/>
    <w:rsid w:val="00752F33"/>
    <w:rsid w:val="00753762"/>
    <w:rsid w:val="007543A8"/>
    <w:rsid w:val="00754755"/>
    <w:rsid w:val="00755711"/>
    <w:rsid w:val="00755C35"/>
    <w:rsid w:val="00755C4A"/>
    <w:rsid w:val="00755ED2"/>
    <w:rsid w:val="00756146"/>
    <w:rsid w:val="0075622E"/>
    <w:rsid w:val="00760D5E"/>
    <w:rsid w:val="0076199A"/>
    <w:rsid w:val="00761D1F"/>
    <w:rsid w:val="00762247"/>
    <w:rsid w:val="00763D21"/>
    <w:rsid w:val="00764417"/>
    <w:rsid w:val="0076492E"/>
    <w:rsid w:val="00764F22"/>
    <w:rsid w:val="00765011"/>
    <w:rsid w:val="0076522A"/>
    <w:rsid w:val="00766C5B"/>
    <w:rsid w:val="00767B2B"/>
    <w:rsid w:val="007702A6"/>
    <w:rsid w:val="00770CB7"/>
    <w:rsid w:val="00771165"/>
    <w:rsid w:val="007712B6"/>
    <w:rsid w:val="00771383"/>
    <w:rsid w:val="007720F4"/>
    <w:rsid w:val="0077255F"/>
    <w:rsid w:val="00774BC1"/>
    <w:rsid w:val="00774BCD"/>
    <w:rsid w:val="00774E8A"/>
    <w:rsid w:val="00780221"/>
    <w:rsid w:val="007818E7"/>
    <w:rsid w:val="007822F1"/>
    <w:rsid w:val="00783ED6"/>
    <w:rsid w:val="007852ED"/>
    <w:rsid w:val="00786864"/>
    <w:rsid w:val="00791D71"/>
    <w:rsid w:val="007929B8"/>
    <w:rsid w:val="00792B5D"/>
    <w:rsid w:val="00793770"/>
    <w:rsid w:val="00793C92"/>
    <w:rsid w:val="00794FE7"/>
    <w:rsid w:val="00795FD8"/>
    <w:rsid w:val="0079620A"/>
    <w:rsid w:val="00796642"/>
    <w:rsid w:val="007970ED"/>
    <w:rsid w:val="00797329"/>
    <w:rsid w:val="00797C5D"/>
    <w:rsid w:val="007A04AB"/>
    <w:rsid w:val="007A151A"/>
    <w:rsid w:val="007A1BED"/>
    <w:rsid w:val="007A3494"/>
    <w:rsid w:val="007A43DE"/>
    <w:rsid w:val="007A4CD8"/>
    <w:rsid w:val="007A55CF"/>
    <w:rsid w:val="007A577C"/>
    <w:rsid w:val="007B0651"/>
    <w:rsid w:val="007B149D"/>
    <w:rsid w:val="007B17A2"/>
    <w:rsid w:val="007B274C"/>
    <w:rsid w:val="007B299E"/>
    <w:rsid w:val="007B2B51"/>
    <w:rsid w:val="007B317A"/>
    <w:rsid w:val="007B39F2"/>
    <w:rsid w:val="007B460B"/>
    <w:rsid w:val="007B4B3A"/>
    <w:rsid w:val="007B525B"/>
    <w:rsid w:val="007B533E"/>
    <w:rsid w:val="007B6FC1"/>
    <w:rsid w:val="007B6FE3"/>
    <w:rsid w:val="007B7087"/>
    <w:rsid w:val="007C1216"/>
    <w:rsid w:val="007C22BD"/>
    <w:rsid w:val="007C36BC"/>
    <w:rsid w:val="007C3C13"/>
    <w:rsid w:val="007C54AA"/>
    <w:rsid w:val="007C5B69"/>
    <w:rsid w:val="007C667F"/>
    <w:rsid w:val="007D0467"/>
    <w:rsid w:val="007D0CAF"/>
    <w:rsid w:val="007D0ECD"/>
    <w:rsid w:val="007D150F"/>
    <w:rsid w:val="007D4759"/>
    <w:rsid w:val="007D48D0"/>
    <w:rsid w:val="007D4B55"/>
    <w:rsid w:val="007D5750"/>
    <w:rsid w:val="007D58A9"/>
    <w:rsid w:val="007D5B44"/>
    <w:rsid w:val="007D6016"/>
    <w:rsid w:val="007D63E3"/>
    <w:rsid w:val="007D7458"/>
    <w:rsid w:val="007E1265"/>
    <w:rsid w:val="007E19AF"/>
    <w:rsid w:val="007E29C8"/>
    <w:rsid w:val="007E367D"/>
    <w:rsid w:val="007E40B2"/>
    <w:rsid w:val="007E4369"/>
    <w:rsid w:val="007E4738"/>
    <w:rsid w:val="007E4913"/>
    <w:rsid w:val="007E54F7"/>
    <w:rsid w:val="007E5A1C"/>
    <w:rsid w:val="007E711E"/>
    <w:rsid w:val="007E7BF9"/>
    <w:rsid w:val="007F0F41"/>
    <w:rsid w:val="007F25FE"/>
    <w:rsid w:val="007F3006"/>
    <w:rsid w:val="007F326D"/>
    <w:rsid w:val="007F3B70"/>
    <w:rsid w:val="007F4264"/>
    <w:rsid w:val="007F48D7"/>
    <w:rsid w:val="007F4C7F"/>
    <w:rsid w:val="007F56B3"/>
    <w:rsid w:val="007F7311"/>
    <w:rsid w:val="00800A36"/>
    <w:rsid w:val="00800BAA"/>
    <w:rsid w:val="00801568"/>
    <w:rsid w:val="008016EF"/>
    <w:rsid w:val="008019DC"/>
    <w:rsid w:val="008023AB"/>
    <w:rsid w:val="00802863"/>
    <w:rsid w:val="00804413"/>
    <w:rsid w:val="00804580"/>
    <w:rsid w:val="00804BEB"/>
    <w:rsid w:val="00810111"/>
    <w:rsid w:val="00810657"/>
    <w:rsid w:val="00810D1D"/>
    <w:rsid w:val="00812CBC"/>
    <w:rsid w:val="00812EE5"/>
    <w:rsid w:val="008136EE"/>
    <w:rsid w:val="0081665C"/>
    <w:rsid w:val="00817DFF"/>
    <w:rsid w:val="00820D36"/>
    <w:rsid w:val="0082279D"/>
    <w:rsid w:val="0082325A"/>
    <w:rsid w:val="00823CB8"/>
    <w:rsid w:val="008246CA"/>
    <w:rsid w:val="008248B1"/>
    <w:rsid w:val="008251FE"/>
    <w:rsid w:val="00826491"/>
    <w:rsid w:val="00827488"/>
    <w:rsid w:val="00827B79"/>
    <w:rsid w:val="00830846"/>
    <w:rsid w:val="00830F19"/>
    <w:rsid w:val="00832025"/>
    <w:rsid w:val="00832A3F"/>
    <w:rsid w:val="00832F6C"/>
    <w:rsid w:val="008334B5"/>
    <w:rsid w:val="00833996"/>
    <w:rsid w:val="008348C4"/>
    <w:rsid w:val="00837340"/>
    <w:rsid w:val="00837B7F"/>
    <w:rsid w:val="008404ED"/>
    <w:rsid w:val="0084343D"/>
    <w:rsid w:val="00843DAE"/>
    <w:rsid w:val="00844AA6"/>
    <w:rsid w:val="00845CDC"/>
    <w:rsid w:val="00845F49"/>
    <w:rsid w:val="008464DF"/>
    <w:rsid w:val="00846D65"/>
    <w:rsid w:val="00847064"/>
    <w:rsid w:val="00847131"/>
    <w:rsid w:val="008474AC"/>
    <w:rsid w:val="00847FDB"/>
    <w:rsid w:val="00850951"/>
    <w:rsid w:val="00851BE5"/>
    <w:rsid w:val="008537F5"/>
    <w:rsid w:val="00854602"/>
    <w:rsid w:val="00854865"/>
    <w:rsid w:val="00854DD3"/>
    <w:rsid w:val="008550DB"/>
    <w:rsid w:val="008551FB"/>
    <w:rsid w:val="0085574A"/>
    <w:rsid w:val="00855A47"/>
    <w:rsid w:val="00855E52"/>
    <w:rsid w:val="00855F03"/>
    <w:rsid w:val="00856AE6"/>
    <w:rsid w:val="00857FBF"/>
    <w:rsid w:val="0086008F"/>
    <w:rsid w:val="008605BB"/>
    <w:rsid w:val="00861C38"/>
    <w:rsid w:val="0086265F"/>
    <w:rsid w:val="00862C59"/>
    <w:rsid w:val="008630FA"/>
    <w:rsid w:val="0086381A"/>
    <w:rsid w:val="008665C3"/>
    <w:rsid w:val="00866C57"/>
    <w:rsid w:val="00866D22"/>
    <w:rsid w:val="00866DEE"/>
    <w:rsid w:val="0087011D"/>
    <w:rsid w:val="008702B6"/>
    <w:rsid w:val="008724FE"/>
    <w:rsid w:val="0087290E"/>
    <w:rsid w:val="00876654"/>
    <w:rsid w:val="00876CA0"/>
    <w:rsid w:val="0087701E"/>
    <w:rsid w:val="008816C5"/>
    <w:rsid w:val="0088172E"/>
    <w:rsid w:val="008853D0"/>
    <w:rsid w:val="00885997"/>
    <w:rsid w:val="00887B3C"/>
    <w:rsid w:val="008908FD"/>
    <w:rsid w:val="008909F3"/>
    <w:rsid w:val="00892F8B"/>
    <w:rsid w:val="00893653"/>
    <w:rsid w:val="008945BF"/>
    <w:rsid w:val="00895965"/>
    <w:rsid w:val="00895CF7"/>
    <w:rsid w:val="00896384"/>
    <w:rsid w:val="008976F1"/>
    <w:rsid w:val="00897ABC"/>
    <w:rsid w:val="00897F2A"/>
    <w:rsid w:val="008A05FE"/>
    <w:rsid w:val="008A22D9"/>
    <w:rsid w:val="008A3777"/>
    <w:rsid w:val="008A3D46"/>
    <w:rsid w:val="008A3F13"/>
    <w:rsid w:val="008A3FBA"/>
    <w:rsid w:val="008A673F"/>
    <w:rsid w:val="008A70AF"/>
    <w:rsid w:val="008A7955"/>
    <w:rsid w:val="008B05FC"/>
    <w:rsid w:val="008B076F"/>
    <w:rsid w:val="008B08FF"/>
    <w:rsid w:val="008B1579"/>
    <w:rsid w:val="008B2749"/>
    <w:rsid w:val="008B29F2"/>
    <w:rsid w:val="008B30B5"/>
    <w:rsid w:val="008B3734"/>
    <w:rsid w:val="008B3EE2"/>
    <w:rsid w:val="008B5D2D"/>
    <w:rsid w:val="008B5F37"/>
    <w:rsid w:val="008B6CDF"/>
    <w:rsid w:val="008C0855"/>
    <w:rsid w:val="008C11A2"/>
    <w:rsid w:val="008C2595"/>
    <w:rsid w:val="008C3047"/>
    <w:rsid w:val="008C4252"/>
    <w:rsid w:val="008C49F4"/>
    <w:rsid w:val="008C5C02"/>
    <w:rsid w:val="008C6164"/>
    <w:rsid w:val="008D161B"/>
    <w:rsid w:val="008D30F4"/>
    <w:rsid w:val="008D44BC"/>
    <w:rsid w:val="008D45E7"/>
    <w:rsid w:val="008D7145"/>
    <w:rsid w:val="008D798A"/>
    <w:rsid w:val="008E04D3"/>
    <w:rsid w:val="008E0758"/>
    <w:rsid w:val="008E1811"/>
    <w:rsid w:val="008E26C3"/>
    <w:rsid w:val="008E2B13"/>
    <w:rsid w:val="008E2E7D"/>
    <w:rsid w:val="008E390F"/>
    <w:rsid w:val="008E5771"/>
    <w:rsid w:val="008E746E"/>
    <w:rsid w:val="008F0538"/>
    <w:rsid w:val="008F0583"/>
    <w:rsid w:val="008F20F4"/>
    <w:rsid w:val="008F297D"/>
    <w:rsid w:val="008F4DEF"/>
    <w:rsid w:val="008F5428"/>
    <w:rsid w:val="008F636A"/>
    <w:rsid w:val="008F74B4"/>
    <w:rsid w:val="008F78A3"/>
    <w:rsid w:val="008F7962"/>
    <w:rsid w:val="008F7C65"/>
    <w:rsid w:val="0090147B"/>
    <w:rsid w:val="00901DF5"/>
    <w:rsid w:val="009021E0"/>
    <w:rsid w:val="00902C8D"/>
    <w:rsid w:val="00903182"/>
    <w:rsid w:val="00903CD6"/>
    <w:rsid w:val="009040AE"/>
    <w:rsid w:val="009048EA"/>
    <w:rsid w:val="00904F09"/>
    <w:rsid w:val="00905928"/>
    <w:rsid w:val="0090752F"/>
    <w:rsid w:val="00907A01"/>
    <w:rsid w:val="00910518"/>
    <w:rsid w:val="00910564"/>
    <w:rsid w:val="00911014"/>
    <w:rsid w:val="00911283"/>
    <w:rsid w:val="0091236E"/>
    <w:rsid w:val="00913A7F"/>
    <w:rsid w:val="00913CEC"/>
    <w:rsid w:val="00914C2E"/>
    <w:rsid w:val="009155DD"/>
    <w:rsid w:val="00915A6C"/>
    <w:rsid w:val="009175C6"/>
    <w:rsid w:val="00917AF4"/>
    <w:rsid w:val="00917BDE"/>
    <w:rsid w:val="00920A3B"/>
    <w:rsid w:val="0092141F"/>
    <w:rsid w:val="009216D2"/>
    <w:rsid w:val="009226BB"/>
    <w:rsid w:val="00922EC4"/>
    <w:rsid w:val="00923E4B"/>
    <w:rsid w:val="00925497"/>
    <w:rsid w:val="009266A4"/>
    <w:rsid w:val="009310BF"/>
    <w:rsid w:val="0093231D"/>
    <w:rsid w:val="00932CFD"/>
    <w:rsid w:val="00933035"/>
    <w:rsid w:val="009334DE"/>
    <w:rsid w:val="009350D0"/>
    <w:rsid w:val="00935FA3"/>
    <w:rsid w:val="009364DF"/>
    <w:rsid w:val="00936C2F"/>
    <w:rsid w:val="00937452"/>
    <w:rsid w:val="00937621"/>
    <w:rsid w:val="00940287"/>
    <w:rsid w:val="00941550"/>
    <w:rsid w:val="00942C4C"/>
    <w:rsid w:val="009433C4"/>
    <w:rsid w:val="009435E7"/>
    <w:rsid w:val="00944E82"/>
    <w:rsid w:val="00944E9D"/>
    <w:rsid w:val="00944EFD"/>
    <w:rsid w:val="00945FE3"/>
    <w:rsid w:val="00946F6F"/>
    <w:rsid w:val="009504B8"/>
    <w:rsid w:val="009513D9"/>
    <w:rsid w:val="00951F52"/>
    <w:rsid w:val="00952008"/>
    <w:rsid w:val="00952807"/>
    <w:rsid w:val="00953B9D"/>
    <w:rsid w:val="00955327"/>
    <w:rsid w:val="0095551D"/>
    <w:rsid w:val="00955EAB"/>
    <w:rsid w:val="009566C7"/>
    <w:rsid w:val="00960947"/>
    <w:rsid w:val="009618B7"/>
    <w:rsid w:val="00961918"/>
    <w:rsid w:val="00961F08"/>
    <w:rsid w:val="00963677"/>
    <w:rsid w:val="00964123"/>
    <w:rsid w:val="009641C8"/>
    <w:rsid w:val="00965A8A"/>
    <w:rsid w:val="00965B42"/>
    <w:rsid w:val="00965EF9"/>
    <w:rsid w:val="0096673C"/>
    <w:rsid w:val="00966B29"/>
    <w:rsid w:val="009703ED"/>
    <w:rsid w:val="00970625"/>
    <w:rsid w:val="0097177E"/>
    <w:rsid w:val="00971B11"/>
    <w:rsid w:val="0097242F"/>
    <w:rsid w:val="009729A7"/>
    <w:rsid w:val="009730AD"/>
    <w:rsid w:val="00973A7D"/>
    <w:rsid w:val="009745A6"/>
    <w:rsid w:val="00974EE6"/>
    <w:rsid w:val="00975034"/>
    <w:rsid w:val="00975CB3"/>
    <w:rsid w:val="00976DD3"/>
    <w:rsid w:val="009825C5"/>
    <w:rsid w:val="00982F97"/>
    <w:rsid w:val="009847F6"/>
    <w:rsid w:val="0098499A"/>
    <w:rsid w:val="00986489"/>
    <w:rsid w:val="0098651D"/>
    <w:rsid w:val="0098656E"/>
    <w:rsid w:val="00986B02"/>
    <w:rsid w:val="0098787D"/>
    <w:rsid w:val="00990AD4"/>
    <w:rsid w:val="009910FB"/>
    <w:rsid w:val="0099112A"/>
    <w:rsid w:val="0099123E"/>
    <w:rsid w:val="00991A14"/>
    <w:rsid w:val="00992051"/>
    <w:rsid w:val="00992E45"/>
    <w:rsid w:val="00994763"/>
    <w:rsid w:val="00996534"/>
    <w:rsid w:val="009A22DA"/>
    <w:rsid w:val="009A22FD"/>
    <w:rsid w:val="009A259B"/>
    <w:rsid w:val="009A2991"/>
    <w:rsid w:val="009A2A05"/>
    <w:rsid w:val="009A4874"/>
    <w:rsid w:val="009A52DE"/>
    <w:rsid w:val="009A625F"/>
    <w:rsid w:val="009A6DE5"/>
    <w:rsid w:val="009B0F11"/>
    <w:rsid w:val="009B1FF4"/>
    <w:rsid w:val="009B27F7"/>
    <w:rsid w:val="009B2DAB"/>
    <w:rsid w:val="009B34C1"/>
    <w:rsid w:val="009B3715"/>
    <w:rsid w:val="009B4A7C"/>
    <w:rsid w:val="009B4EE9"/>
    <w:rsid w:val="009B4F64"/>
    <w:rsid w:val="009B77AF"/>
    <w:rsid w:val="009C2554"/>
    <w:rsid w:val="009C284E"/>
    <w:rsid w:val="009C347C"/>
    <w:rsid w:val="009C6040"/>
    <w:rsid w:val="009C65CE"/>
    <w:rsid w:val="009C7645"/>
    <w:rsid w:val="009D1031"/>
    <w:rsid w:val="009D11B8"/>
    <w:rsid w:val="009D1AF7"/>
    <w:rsid w:val="009D41C1"/>
    <w:rsid w:val="009D457D"/>
    <w:rsid w:val="009D4B60"/>
    <w:rsid w:val="009D69E7"/>
    <w:rsid w:val="009D71A8"/>
    <w:rsid w:val="009E07A9"/>
    <w:rsid w:val="009E1F15"/>
    <w:rsid w:val="009E3960"/>
    <w:rsid w:val="009E4578"/>
    <w:rsid w:val="009E476E"/>
    <w:rsid w:val="009E49A9"/>
    <w:rsid w:val="009E6445"/>
    <w:rsid w:val="009E7009"/>
    <w:rsid w:val="009E726D"/>
    <w:rsid w:val="009F104D"/>
    <w:rsid w:val="009F22F6"/>
    <w:rsid w:val="009F25B5"/>
    <w:rsid w:val="009F5266"/>
    <w:rsid w:val="009F5D78"/>
    <w:rsid w:val="009F6A1C"/>
    <w:rsid w:val="009F6B7D"/>
    <w:rsid w:val="009F7A07"/>
    <w:rsid w:val="009F7AB1"/>
    <w:rsid w:val="009F7CE7"/>
    <w:rsid w:val="00A0193A"/>
    <w:rsid w:val="00A01A1D"/>
    <w:rsid w:val="00A01D6B"/>
    <w:rsid w:val="00A01F40"/>
    <w:rsid w:val="00A0327B"/>
    <w:rsid w:val="00A039BD"/>
    <w:rsid w:val="00A04183"/>
    <w:rsid w:val="00A04755"/>
    <w:rsid w:val="00A051AB"/>
    <w:rsid w:val="00A052F9"/>
    <w:rsid w:val="00A07C84"/>
    <w:rsid w:val="00A12736"/>
    <w:rsid w:val="00A135D3"/>
    <w:rsid w:val="00A154D4"/>
    <w:rsid w:val="00A15530"/>
    <w:rsid w:val="00A15F76"/>
    <w:rsid w:val="00A169E0"/>
    <w:rsid w:val="00A251F9"/>
    <w:rsid w:val="00A25330"/>
    <w:rsid w:val="00A25E9F"/>
    <w:rsid w:val="00A31018"/>
    <w:rsid w:val="00A311B1"/>
    <w:rsid w:val="00A31B49"/>
    <w:rsid w:val="00A334F8"/>
    <w:rsid w:val="00A34018"/>
    <w:rsid w:val="00A36B0F"/>
    <w:rsid w:val="00A37651"/>
    <w:rsid w:val="00A40026"/>
    <w:rsid w:val="00A413C5"/>
    <w:rsid w:val="00A42745"/>
    <w:rsid w:val="00A42E45"/>
    <w:rsid w:val="00A44A1D"/>
    <w:rsid w:val="00A45D79"/>
    <w:rsid w:val="00A45E35"/>
    <w:rsid w:val="00A4664F"/>
    <w:rsid w:val="00A47958"/>
    <w:rsid w:val="00A50B39"/>
    <w:rsid w:val="00A51751"/>
    <w:rsid w:val="00A53A6F"/>
    <w:rsid w:val="00A541AC"/>
    <w:rsid w:val="00A541C6"/>
    <w:rsid w:val="00A56012"/>
    <w:rsid w:val="00A60001"/>
    <w:rsid w:val="00A606F6"/>
    <w:rsid w:val="00A61579"/>
    <w:rsid w:val="00A61F76"/>
    <w:rsid w:val="00A6287B"/>
    <w:rsid w:val="00A62AF4"/>
    <w:rsid w:val="00A63D36"/>
    <w:rsid w:val="00A641BD"/>
    <w:rsid w:val="00A64D83"/>
    <w:rsid w:val="00A64D98"/>
    <w:rsid w:val="00A64DA4"/>
    <w:rsid w:val="00A65A5C"/>
    <w:rsid w:val="00A66ACE"/>
    <w:rsid w:val="00A7101B"/>
    <w:rsid w:val="00A71282"/>
    <w:rsid w:val="00A75446"/>
    <w:rsid w:val="00A7727E"/>
    <w:rsid w:val="00A773F0"/>
    <w:rsid w:val="00A774CC"/>
    <w:rsid w:val="00A828AF"/>
    <w:rsid w:val="00A83AC7"/>
    <w:rsid w:val="00A84B87"/>
    <w:rsid w:val="00A84C1C"/>
    <w:rsid w:val="00A84DBC"/>
    <w:rsid w:val="00A86314"/>
    <w:rsid w:val="00A87548"/>
    <w:rsid w:val="00A90CC9"/>
    <w:rsid w:val="00A933A4"/>
    <w:rsid w:val="00A935C8"/>
    <w:rsid w:val="00A942BB"/>
    <w:rsid w:val="00A94F05"/>
    <w:rsid w:val="00A96B55"/>
    <w:rsid w:val="00A96D7F"/>
    <w:rsid w:val="00A976E4"/>
    <w:rsid w:val="00AA0377"/>
    <w:rsid w:val="00AA0CB4"/>
    <w:rsid w:val="00AA0E83"/>
    <w:rsid w:val="00AA1F79"/>
    <w:rsid w:val="00AA2FEB"/>
    <w:rsid w:val="00AA3B70"/>
    <w:rsid w:val="00AA3E69"/>
    <w:rsid w:val="00AA409C"/>
    <w:rsid w:val="00AA4FA4"/>
    <w:rsid w:val="00AA6438"/>
    <w:rsid w:val="00AA647A"/>
    <w:rsid w:val="00AA64F2"/>
    <w:rsid w:val="00AA7D0C"/>
    <w:rsid w:val="00AB0BDF"/>
    <w:rsid w:val="00AB0FF3"/>
    <w:rsid w:val="00AB129B"/>
    <w:rsid w:val="00AB259C"/>
    <w:rsid w:val="00AB2614"/>
    <w:rsid w:val="00AB2CE8"/>
    <w:rsid w:val="00AB337B"/>
    <w:rsid w:val="00AB33EB"/>
    <w:rsid w:val="00AB48BC"/>
    <w:rsid w:val="00AB4E3C"/>
    <w:rsid w:val="00AB5744"/>
    <w:rsid w:val="00AB5D7B"/>
    <w:rsid w:val="00AB6C6A"/>
    <w:rsid w:val="00AC1B20"/>
    <w:rsid w:val="00AC284E"/>
    <w:rsid w:val="00AC379B"/>
    <w:rsid w:val="00AC4497"/>
    <w:rsid w:val="00AC4E61"/>
    <w:rsid w:val="00AC7588"/>
    <w:rsid w:val="00AC7FF3"/>
    <w:rsid w:val="00AD0E75"/>
    <w:rsid w:val="00AD1EED"/>
    <w:rsid w:val="00AD2390"/>
    <w:rsid w:val="00AD2F4A"/>
    <w:rsid w:val="00AD2F80"/>
    <w:rsid w:val="00AD7182"/>
    <w:rsid w:val="00AD7566"/>
    <w:rsid w:val="00AD75F8"/>
    <w:rsid w:val="00AD7BC4"/>
    <w:rsid w:val="00AD7FB0"/>
    <w:rsid w:val="00AE10A0"/>
    <w:rsid w:val="00AE15DE"/>
    <w:rsid w:val="00AE1854"/>
    <w:rsid w:val="00AE1921"/>
    <w:rsid w:val="00AE252D"/>
    <w:rsid w:val="00AE3BA2"/>
    <w:rsid w:val="00AE40DE"/>
    <w:rsid w:val="00AE4277"/>
    <w:rsid w:val="00AE483E"/>
    <w:rsid w:val="00AE56DC"/>
    <w:rsid w:val="00AE7876"/>
    <w:rsid w:val="00AE7C9B"/>
    <w:rsid w:val="00AF020A"/>
    <w:rsid w:val="00AF1209"/>
    <w:rsid w:val="00AF2248"/>
    <w:rsid w:val="00AF302A"/>
    <w:rsid w:val="00AF3556"/>
    <w:rsid w:val="00AF4BC5"/>
    <w:rsid w:val="00AF641F"/>
    <w:rsid w:val="00AF7840"/>
    <w:rsid w:val="00AF7E0F"/>
    <w:rsid w:val="00B0028D"/>
    <w:rsid w:val="00B02EF5"/>
    <w:rsid w:val="00B0342C"/>
    <w:rsid w:val="00B0389D"/>
    <w:rsid w:val="00B040E0"/>
    <w:rsid w:val="00B044A7"/>
    <w:rsid w:val="00B052FE"/>
    <w:rsid w:val="00B05A3A"/>
    <w:rsid w:val="00B05F4A"/>
    <w:rsid w:val="00B06419"/>
    <w:rsid w:val="00B06C1A"/>
    <w:rsid w:val="00B06D83"/>
    <w:rsid w:val="00B07137"/>
    <w:rsid w:val="00B0769E"/>
    <w:rsid w:val="00B1014C"/>
    <w:rsid w:val="00B105B5"/>
    <w:rsid w:val="00B1074D"/>
    <w:rsid w:val="00B1164E"/>
    <w:rsid w:val="00B1197B"/>
    <w:rsid w:val="00B1259B"/>
    <w:rsid w:val="00B14103"/>
    <w:rsid w:val="00B14A80"/>
    <w:rsid w:val="00B1504D"/>
    <w:rsid w:val="00B159F4"/>
    <w:rsid w:val="00B165DC"/>
    <w:rsid w:val="00B1682F"/>
    <w:rsid w:val="00B168F1"/>
    <w:rsid w:val="00B20CAE"/>
    <w:rsid w:val="00B20F61"/>
    <w:rsid w:val="00B21719"/>
    <w:rsid w:val="00B223A4"/>
    <w:rsid w:val="00B22BD5"/>
    <w:rsid w:val="00B23838"/>
    <w:rsid w:val="00B23ADF"/>
    <w:rsid w:val="00B24C61"/>
    <w:rsid w:val="00B254A0"/>
    <w:rsid w:val="00B260BC"/>
    <w:rsid w:val="00B2622F"/>
    <w:rsid w:val="00B26571"/>
    <w:rsid w:val="00B27A91"/>
    <w:rsid w:val="00B27DF5"/>
    <w:rsid w:val="00B30864"/>
    <w:rsid w:val="00B309F8"/>
    <w:rsid w:val="00B31B77"/>
    <w:rsid w:val="00B31BE3"/>
    <w:rsid w:val="00B34890"/>
    <w:rsid w:val="00B34963"/>
    <w:rsid w:val="00B34A23"/>
    <w:rsid w:val="00B353B5"/>
    <w:rsid w:val="00B356C7"/>
    <w:rsid w:val="00B360CD"/>
    <w:rsid w:val="00B361AB"/>
    <w:rsid w:val="00B36616"/>
    <w:rsid w:val="00B36A0E"/>
    <w:rsid w:val="00B37774"/>
    <w:rsid w:val="00B4034D"/>
    <w:rsid w:val="00B414DB"/>
    <w:rsid w:val="00B41C97"/>
    <w:rsid w:val="00B42165"/>
    <w:rsid w:val="00B42936"/>
    <w:rsid w:val="00B42A59"/>
    <w:rsid w:val="00B42AA5"/>
    <w:rsid w:val="00B42B43"/>
    <w:rsid w:val="00B432EF"/>
    <w:rsid w:val="00B44ABB"/>
    <w:rsid w:val="00B45563"/>
    <w:rsid w:val="00B4559A"/>
    <w:rsid w:val="00B501C3"/>
    <w:rsid w:val="00B5083B"/>
    <w:rsid w:val="00B5088E"/>
    <w:rsid w:val="00B50BFF"/>
    <w:rsid w:val="00B52A53"/>
    <w:rsid w:val="00B52B3E"/>
    <w:rsid w:val="00B5536C"/>
    <w:rsid w:val="00B55E2F"/>
    <w:rsid w:val="00B563DC"/>
    <w:rsid w:val="00B57C23"/>
    <w:rsid w:val="00B57C48"/>
    <w:rsid w:val="00B603A6"/>
    <w:rsid w:val="00B61B02"/>
    <w:rsid w:val="00B62BD4"/>
    <w:rsid w:val="00B639C3"/>
    <w:rsid w:val="00B64CFE"/>
    <w:rsid w:val="00B66274"/>
    <w:rsid w:val="00B6676A"/>
    <w:rsid w:val="00B70609"/>
    <w:rsid w:val="00B72A7E"/>
    <w:rsid w:val="00B72FF8"/>
    <w:rsid w:val="00B733E7"/>
    <w:rsid w:val="00B73A05"/>
    <w:rsid w:val="00B74A42"/>
    <w:rsid w:val="00B750D7"/>
    <w:rsid w:val="00B75CA7"/>
    <w:rsid w:val="00B75E17"/>
    <w:rsid w:val="00B761DB"/>
    <w:rsid w:val="00B76CF2"/>
    <w:rsid w:val="00B801F5"/>
    <w:rsid w:val="00B813DB"/>
    <w:rsid w:val="00B82FCB"/>
    <w:rsid w:val="00B84253"/>
    <w:rsid w:val="00B8456E"/>
    <w:rsid w:val="00B84A4D"/>
    <w:rsid w:val="00B8518A"/>
    <w:rsid w:val="00B85BF7"/>
    <w:rsid w:val="00B85F07"/>
    <w:rsid w:val="00B8675A"/>
    <w:rsid w:val="00B87315"/>
    <w:rsid w:val="00B878B1"/>
    <w:rsid w:val="00B9036F"/>
    <w:rsid w:val="00B91784"/>
    <w:rsid w:val="00B921DC"/>
    <w:rsid w:val="00B9288B"/>
    <w:rsid w:val="00B92E26"/>
    <w:rsid w:val="00B93697"/>
    <w:rsid w:val="00B953C3"/>
    <w:rsid w:val="00B956D8"/>
    <w:rsid w:val="00B97B82"/>
    <w:rsid w:val="00BA0825"/>
    <w:rsid w:val="00BA0B43"/>
    <w:rsid w:val="00BA18DE"/>
    <w:rsid w:val="00BA1A40"/>
    <w:rsid w:val="00BA33A4"/>
    <w:rsid w:val="00BA38C8"/>
    <w:rsid w:val="00BA4E9C"/>
    <w:rsid w:val="00BA5A12"/>
    <w:rsid w:val="00BA5B85"/>
    <w:rsid w:val="00BA65FD"/>
    <w:rsid w:val="00BA6724"/>
    <w:rsid w:val="00BA69E8"/>
    <w:rsid w:val="00BB214C"/>
    <w:rsid w:val="00BB2BC5"/>
    <w:rsid w:val="00BB4618"/>
    <w:rsid w:val="00BB5206"/>
    <w:rsid w:val="00BB58BE"/>
    <w:rsid w:val="00BB687A"/>
    <w:rsid w:val="00BB79AD"/>
    <w:rsid w:val="00BC073F"/>
    <w:rsid w:val="00BC090C"/>
    <w:rsid w:val="00BC1217"/>
    <w:rsid w:val="00BC13FD"/>
    <w:rsid w:val="00BC19A5"/>
    <w:rsid w:val="00BC1DF8"/>
    <w:rsid w:val="00BC2E81"/>
    <w:rsid w:val="00BC5EFF"/>
    <w:rsid w:val="00BC695A"/>
    <w:rsid w:val="00BC6F33"/>
    <w:rsid w:val="00BC707E"/>
    <w:rsid w:val="00BC74C9"/>
    <w:rsid w:val="00BD0BF3"/>
    <w:rsid w:val="00BD1A5D"/>
    <w:rsid w:val="00BD28F6"/>
    <w:rsid w:val="00BD2F73"/>
    <w:rsid w:val="00BD343B"/>
    <w:rsid w:val="00BD3661"/>
    <w:rsid w:val="00BD3853"/>
    <w:rsid w:val="00BD3AB7"/>
    <w:rsid w:val="00BD3BD1"/>
    <w:rsid w:val="00BD42C7"/>
    <w:rsid w:val="00BD4DD8"/>
    <w:rsid w:val="00BD559E"/>
    <w:rsid w:val="00BD5DD9"/>
    <w:rsid w:val="00BD73CA"/>
    <w:rsid w:val="00BD74AE"/>
    <w:rsid w:val="00BD7F58"/>
    <w:rsid w:val="00BE01C0"/>
    <w:rsid w:val="00BE0200"/>
    <w:rsid w:val="00BE0BC5"/>
    <w:rsid w:val="00BE2C6B"/>
    <w:rsid w:val="00BE30D3"/>
    <w:rsid w:val="00BE5E55"/>
    <w:rsid w:val="00BE61DB"/>
    <w:rsid w:val="00BE77A8"/>
    <w:rsid w:val="00BE7935"/>
    <w:rsid w:val="00BF2CE7"/>
    <w:rsid w:val="00BF2E91"/>
    <w:rsid w:val="00BF321B"/>
    <w:rsid w:val="00BF3838"/>
    <w:rsid w:val="00BF3A82"/>
    <w:rsid w:val="00BF4742"/>
    <w:rsid w:val="00BF4F56"/>
    <w:rsid w:val="00BF5B73"/>
    <w:rsid w:val="00BF6AF5"/>
    <w:rsid w:val="00BF6BC4"/>
    <w:rsid w:val="00BF6E1D"/>
    <w:rsid w:val="00BF7318"/>
    <w:rsid w:val="00BF7CF7"/>
    <w:rsid w:val="00C005D3"/>
    <w:rsid w:val="00C01844"/>
    <w:rsid w:val="00C01864"/>
    <w:rsid w:val="00C02E00"/>
    <w:rsid w:val="00C033F1"/>
    <w:rsid w:val="00C048AA"/>
    <w:rsid w:val="00C062C6"/>
    <w:rsid w:val="00C062DA"/>
    <w:rsid w:val="00C0641B"/>
    <w:rsid w:val="00C06CC4"/>
    <w:rsid w:val="00C079FD"/>
    <w:rsid w:val="00C07B2B"/>
    <w:rsid w:val="00C07C30"/>
    <w:rsid w:val="00C10AF6"/>
    <w:rsid w:val="00C11399"/>
    <w:rsid w:val="00C117DD"/>
    <w:rsid w:val="00C12A63"/>
    <w:rsid w:val="00C15353"/>
    <w:rsid w:val="00C1597C"/>
    <w:rsid w:val="00C163C6"/>
    <w:rsid w:val="00C1658D"/>
    <w:rsid w:val="00C165C8"/>
    <w:rsid w:val="00C1755D"/>
    <w:rsid w:val="00C176F1"/>
    <w:rsid w:val="00C20EBD"/>
    <w:rsid w:val="00C21AE8"/>
    <w:rsid w:val="00C232D9"/>
    <w:rsid w:val="00C23EAE"/>
    <w:rsid w:val="00C25838"/>
    <w:rsid w:val="00C25C38"/>
    <w:rsid w:val="00C263D0"/>
    <w:rsid w:val="00C267A4"/>
    <w:rsid w:val="00C26EB9"/>
    <w:rsid w:val="00C26EE3"/>
    <w:rsid w:val="00C26F74"/>
    <w:rsid w:val="00C3044C"/>
    <w:rsid w:val="00C318B3"/>
    <w:rsid w:val="00C31918"/>
    <w:rsid w:val="00C3239D"/>
    <w:rsid w:val="00C32CC5"/>
    <w:rsid w:val="00C344C8"/>
    <w:rsid w:val="00C35CC2"/>
    <w:rsid w:val="00C35D1A"/>
    <w:rsid w:val="00C406D2"/>
    <w:rsid w:val="00C40EE2"/>
    <w:rsid w:val="00C423A6"/>
    <w:rsid w:val="00C42E6F"/>
    <w:rsid w:val="00C4345F"/>
    <w:rsid w:val="00C43D35"/>
    <w:rsid w:val="00C446B1"/>
    <w:rsid w:val="00C450B1"/>
    <w:rsid w:val="00C45D19"/>
    <w:rsid w:val="00C467CC"/>
    <w:rsid w:val="00C46A58"/>
    <w:rsid w:val="00C500B4"/>
    <w:rsid w:val="00C504D5"/>
    <w:rsid w:val="00C5282B"/>
    <w:rsid w:val="00C5297C"/>
    <w:rsid w:val="00C53C9D"/>
    <w:rsid w:val="00C54251"/>
    <w:rsid w:val="00C54655"/>
    <w:rsid w:val="00C55331"/>
    <w:rsid w:val="00C56375"/>
    <w:rsid w:val="00C56684"/>
    <w:rsid w:val="00C57F50"/>
    <w:rsid w:val="00C6000F"/>
    <w:rsid w:val="00C6062E"/>
    <w:rsid w:val="00C60C2A"/>
    <w:rsid w:val="00C614D5"/>
    <w:rsid w:val="00C61654"/>
    <w:rsid w:val="00C6178B"/>
    <w:rsid w:val="00C6374D"/>
    <w:rsid w:val="00C63A47"/>
    <w:rsid w:val="00C63B1D"/>
    <w:rsid w:val="00C644BB"/>
    <w:rsid w:val="00C65FE7"/>
    <w:rsid w:val="00C65FFE"/>
    <w:rsid w:val="00C70E1D"/>
    <w:rsid w:val="00C722F7"/>
    <w:rsid w:val="00C7282F"/>
    <w:rsid w:val="00C72B55"/>
    <w:rsid w:val="00C72C61"/>
    <w:rsid w:val="00C74403"/>
    <w:rsid w:val="00C74CED"/>
    <w:rsid w:val="00C7640F"/>
    <w:rsid w:val="00C76AF4"/>
    <w:rsid w:val="00C8046D"/>
    <w:rsid w:val="00C809CC"/>
    <w:rsid w:val="00C81407"/>
    <w:rsid w:val="00C8191F"/>
    <w:rsid w:val="00C81D9D"/>
    <w:rsid w:val="00C82438"/>
    <w:rsid w:val="00C82CF5"/>
    <w:rsid w:val="00C83B4F"/>
    <w:rsid w:val="00C83D28"/>
    <w:rsid w:val="00C83D6F"/>
    <w:rsid w:val="00C840D7"/>
    <w:rsid w:val="00C84F66"/>
    <w:rsid w:val="00C85434"/>
    <w:rsid w:val="00C85822"/>
    <w:rsid w:val="00C8667D"/>
    <w:rsid w:val="00C86C52"/>
    <w:rsid w:val="00C87AB2"/>
    <w:rsid w:val="00C9042E"/>
    <w:rsid w:val="00C92D2A"/>
    <w:rsid w:val="00C9359D"/>
    <w:rsid w:val="00C93EA2"/>
    <w:rsid w:val="00C958C3"/>
    <w:rsid w:val="00C96A98"/>
    <w:rsid w:val="00C97903"/>
    <w:rsid w:val="00CA00B2"/>
    <w:rsid w:val="00CA0DBE"/>
    <w:rsid w:val="00CA2662"/>
    <w:rsid w:val="00CA299A"/>
    <w:rsid w:val="00CA29BD"/>
    <w:rsid w:val="00CA2BD3"/>
    <w:rsid w:val="00CA4F23"/>
    <w:rsid w:val="00CA5FDC"/>
    <w:rsid w:val="00CA6008"/>
    <w:rsid w:val="00CA61D1"/>
    <w:rsid w:val="00CA7192"/>
    <w:rsid w:val="00CA79A4"/>
    <w:rsid w:val="00CA7E46"/>
    <w:rsid w:val="00CB09EC"/>
    <w:rsid w:val="00CB0F63"/>
    <w:rsid w:val="00CB161F"/>
    <w:rsid w:val="00CB1A59"/>
    <w:rsid w:val="00CB1F8E"/>
    <w:rsid w:val="00CB31C4"/>
    <w:rsid w:val="00CB432D"/>
    <w:rsid w:val="00CB4C41"/>
    <w:rsid w:val="00CB5D40"/>
    <w:rsid w:val="00CB65B4"/>
    <w:rsid w:val="00CC00E4"/>
    <w:rsid w:val="00CC0622"/>
    <w:rsid w:val="00CC0C2E"/>
    <w:rsid w:val="00CC292B"/>
    <w:rsid w:val="00CC37FD"/>
    <w:rsid w:val="00CC3FE7"/>
    <w:rsid w:val="00CC52F3"/>
    <w:rsid w:val="00CC6A14"/>
    <w:rsid w:val="00CC6DFC"/>
    <w:rsid w:val="00CD325F"/>
    <w:rsid w:val="00CD32E9"/>
    <w:rsid w:val="00CD4325"/>
    <w:rsid w:val="00CD44A6"/>
    <w:rsid w:val="00CD48C4"/>
    <w:rsid w:val="00CD4A0F"/>
    <w:rsid w:val="00CD4DC2"/>
    <w:rsid w:val="00CD6F9F"/>
    <w:rsid w:val="00CE05AB"/>
    <w:rsid w:val="00CE351F"/>
    <w:rsid w:val="00CE3604"/>
    <w:rsid w:val="00CE3DB1"/>
    <w:rsid w:val="00CE5CC4"/>
    <w:rsid w:val="00CE71C6"/>
    <w:rsid w:val="00CE7961"/>
    <w:rsid w:val="00CE7A8F"/>
    <w:rsid w:val="00CF00DF"/>
    <w:rsid w:val="00CF1741"/>
    <w:rsid w:val="00CF1997"/>
    <w:rsid w:val="00CF200D"/>
    <w:rsid w:val="00CF2B8F"/>
    <w:rsid w:val="00CF371D"/>
    <w:rsid w:val="00CF3E8C"/>
    <w:rsid w:val="00CF5057"/>
    <w:rsid w:val="00CF5FD1"/>
    <w:rsid w:val="00CF6690"/>
    <w:rsid w:val="00CF68DE"/>
    <w:rsid w:val="00CF7DCB"/>
    <w:rsid w:val="00D00B2C"/>
    <w:rsid w:val="00D00CF3"/>
    <w:rsid w:val="00D00D6F"/>
    <w:rsid w:val="00D018FF"/>
    <w:rsid w:val="00D01BE2"/>
    <w:rsid w:val="00D02B23"/>
    <w:rsid w:val="00D02B82"/>
    <w:rsid w:val="00D043BA"/>
    <w:rsid w:val="00D05016"/>
    <w:rsid w:val="00D0605D"/>
    <w:rsid w:val="00D06620"/>
    <w:rsid w:val="00D10346"/>
    <w:rsid w:val="00D108BA"/>
    <w:rsid w:val="00D112F9"/>
    <w:rsid w:val="00D115E3"/>
    <w:rsid w:val="00D11CFA"/>
    <w:rsid w:val="00D12707"/>
    <w:rsid w:val="00D13E77"/>
    <w:rsid w:val="00D13EF1"/>
    <w:rsid w:val="00D14040"/>
    <w:rsid w:val="00D1527A"/>
    <w:rsid w:val="00D15F3E"/>
    <w:rsid w:val="00D1648D"/>
    <w:rsid w:val="00D1688A"/>
    <w:rsid w:val="00D17028"/>
    <w:rsid w:val="00D177F3"/>
    <w:rsid w:val="00D17B25"/>
    <w:rsid w:val="00D20B66"/>
    <w:rsid w:val="00D2127A"/>
    <w:rsid w:val="00D21623"/>
    <w:rsid w:val="00D2171B"/>
    <w:rsid w:val="00D2175F"/>
    <w:rsid w:val="00D21988"/>
    <w:rsid w:val="00D21D05"/>
    <w:rsid w:val="00D23447"/>
    <w:rsid w:val="00D25790"/>
    <w:rsid w:val="00D25CF4"/>
    <w:rsid w:val="00D27D3B"/>
    <w:rsid w:val="00D30FD8"/>
    <w:rsid w:val="00D31915"/>
    <w:rsid w:val="00D32A25"/>
    <w:rsid w:val="00D3385A"/>
    <w:rsid w:val="00D35135"/>
    <w:rsid w:val="00D36AF5"/>
    <w:rsid w:val="00D370C5"/>
    <w:rsid w:val="00D4028A"/>
    <w:rsid w:val="00D4073B"/>
    <w:rsid w:val="00D41AC1"/>
    <w:rsid w:val="00D41BFA"/>
    <w:rsid w:val="00D41D78"/>
    <w:rsid w:val="00D41F09"/>
    <w:rsid w:val="00D45A60"/>
    <w:rsid w:val="00D460EC"/>
    <w:rsid w:val="00D47C3E"/>
    <w:rsid w:val="00D52352"/>
    <w:rsid w:val="00D52590"/>
    <w:rsid w:val="00D556F1"/>
    <w:rsid w:val="00D56AAD"/>
    <w:rsid w:val="00D57C1F"/>
    <w:rsid w:val="00D60810"/>
    <w:rsid w:val="00D61112"/>
    <w:rsid w:val="00D6219D"/>
    <w:rsid w:val="00D63BC5"/>
    <w:rsid w:val="00D648F5"/>
    <w:rsid w:val="00D64A35"/>
    <w:rsid w:val="00D64EDE"/>
    <w:rsid w:val="00D65E76"/>
    <w:rsid w:val="00D66564"/>
    <w:rsid w:val="00D6719B"/>
    <w:rsid w:val="00D67268"/>
    <w:rsid w:val="00D67939"/>
    <w:rsid w:val="00D706C1"/>
    <w:rsid w:val="00D71BB7"/>
    <w:rsid w:val="00D71D53"/>
    <w:rsid w:val="00D728D0"/>
    <w:rsid w:val="00D74691"/>
    <w:rsid w:val="00D75B3E"/>
    <w:rsid w:val="00D76E7D"/>
    <w:rsid w:val="00D804CE"/>
    <w:rsid w:val="00D807FD"/>
    <w:rsid w:val="00D80C9A"/>
    <w:rsid w:val="00D82110"/>
    <w:rsid w:val="00D82113"/>
    <w:rsid w:val="00D82A81"/>
    <w:rsid w:val="00D82B1A"/>
    <w:rsid w:val="00D8329F"/>
    <w:rsid w:val="00D85699"/>
    <w:rsid w:val="00D866D5"/>
    <w:rsid w:val="00D8701E"/>
    <w:rsid w:val="00D87224"/>
    <w:rsid w:val="00D90046"/>
    <w:rsid w:val="00D9018C"/>
    <w:rsid w:val="00D9121A"/>
    <w:rsid w:val="00D91AE8"/>
    <w:rsid w:val="00D92067"/>
    <w:rsid w:val="00D9294B"/>
    <w:rsid w:val="00D9304A"/>
    <w:rsid w:val="00D94236"/>
    <w:rsid w:val="00D94553"/>
    <w:rsid w:val="00D948DB"/>
    <w:rsid w:val="00D94C20"/>
    <w:rsid w:val="00D95183"/>
    <w:rsid w:val="00D959C0"/>
    <w:rsid w:val="00D95C34"/>
    <w:rsid w:val="00D96667"/>
    <w:rsid w:val="00D968C7"/>
    <w:rsid w:val="00D96DB9"/>
    <w:rsid w:val="00D972EE"/>
    <w:rsid w:val="00D97326"/>
    <w:rsid w:val="00D97658"/>
    <w:rsid w:val="00DA0747"/>
    <w:rsid w:val="00DA0998"/>
    <w:rsid w:val="00DA09FB"/>
    <w:rsid w:val="00DA1078"/>
    <w:rsid w:val="00DA1FAB"/>
    <w:rsid w:val="00DA26DC"/>
    <w:rsid w:val="00DA3E48"/>
    <w:rsid w:val="00DA3F4E"/>
    <w:rsid w:val="00DA5E89"/>
    <w:rsid w:val="00DA72A8"/>
    <w:rsid w:val="00DB048A"/>
    <w:rsid w:val="00DB1166"/>
    <w:rsid w:val="00DB1912"/>
    <w:rsid w:val="00DB1D6F"/>
    <w:rsid w:val="00DB21E4"/>
    <w:rsid w:val="00DB2B43"/>
    <w:rsid w:val="00DB2D21"/>
    <w:rsid w:val="00DB3E74"/>
    <w:rsid w:val="00DB555A"/>
    <w:rsid w:val="00DB5BA4"/>
    <w:rsid w:val="00DB6330"/>
    <w:rsid w:val="00DB6893"/>
    <w:rsid w:val="00DB7CC7"/>
    <w:rsid w:val="00DC0823"/>
    <w:rsid w:val="00DC1961"/>
    <w:rsid w:val="00DC19DB"/>
    <w:rsid w:val="00DC23F3"/>
    <w:rsid w:val="00DC262A"/>
    <w:rsid w:val="00DC34A9"/>
    <w:rsid w:val="00DC4F4F"/>
    <w:rsid w:val="00DC6F75"/>
    <w:rsid w:val="00DD02E3"/>
    <w:rsid w:val="00DD0B42"/>
    <w:rsid w:val="00DD10AD"/>
    <w:rsid w:val="00DD6D4A"/>
    <w:rsid w:val="00DE0199"/>
    <w:rsid w:val="00DE0CAF"/>
    <w:rsid w:val="00DE0F17"/>
    <w:rsid w:val="00DE16FD"/>
    <w:rsid w:val="00DE277C"/>
    <w:rsid w:val="00DE2CE1"/>
    <w:rsid w:val="00DE37E0"/>
    <w:rsid w:val="00DE53CE"/>
    <w:rsid w:val="00DE5BC4"/>
    <w:rsid w:val="00DE71BB"/>
    <w:rsid w:val="00DE73FF"/>
    <w:rsid w:val="00DE7BEB"/>
    <w:rsid w:val="00DF1240"/>
    <w:rsid w:val="00DF2097"/>
    <w:rsid w:val="00DF3059"/>
    <w:rsid w:val="00DF3388"/>
    <w:rsid w:val="00DF51B4"/>
    <w:rsid w:val="00DF5269"/>
    <w:rsid w:val="00DF5FEB"/>
    <w:rsid w:val="00DF6AFB"/>
    <w:rsid w:val="00DF6B41"/>
    <w:rsid w:val="00DF72C3"/>
    <w:rsid w:val="00DF76AB"/>
    <w:rsid w:val="00DF7BC4"/>
    <w:rsid w:val="00E00196"/>
    <w:rsid w:val="00E02265"/>
    <w:rsid w:val="00E03246"/>
    <w:rsid w:val="00E03B22"/>
    <w:rsid w:val="00E0454D"/>
    <w:rsid w:val="00E066DC"/>
    <w:rsid w:val="00E10830"/>
    <w:rsid w:val="00E119D1"/>
    <w:rsid w:val="00E14266"/>
    <w:rsid w:val="00E14A75"/>
    <w:rsid w:val="00E14E6A"/>
    <w:rsid w:val="00E16020"/>
    <w:rsid w:val="00E20FDD"/>
    <w:rsid w:val="00E215EC"/>
    <w:rsid w:val="00E22F50"/>
    <w:rsid w:val="00E235F7"/>
    <w:rsid w:val="00E23AD2"/>
    <w:rsid w:val="00E244CE"/>
    <w:rsid w:val="00E24906"/>
    <w:rsid w:val="00E24D80"/>
    <w:rsid w:val="00E26B68"/>
    <w:rsid w:val="00E27566"/>
    <w:rsid w:val="00E27E27"/>
    <w:rsid w:val="00E31875"/>
    <w:rsid w:val="00E31AEA"/>
    <w:rsid w:val="00E32240"/>
    <w:rsid w:val="00E32393"/>
    <w:rsid w:val="00E33208"/>
    <w:rsid w:val="00E344F0"/>
    <w:rsid w:val="00E34F68"/>
    <w:rsid w:val="00E351AC"/>
    <w:rsid w:val="00E360B9"/>
    <w:rsid w:val="00E36397"/>
    <w:rsid w:val="00E404A7"/>
    <w:rsid w:val="00E4159A"/>
    <w:rsid w:val="00E4239A"/>
    <w:rsid w:val="00E424C0"/>
    <w:rsid w:val="00E42B15"/>
    <w:rsid w:val="00E436EE"/>
    <w:rsid w:val="00E43A51"/>
    <w:rsid w:val="00E43AC1"/>
    <w:rsid w:val="00E43B8C"/>
    <w:rsid w:val="00E43DB2"/>
    <w:rsid w:val="00E43DED"/>
    <w:rsid w:val="00E45876"/>
    <w:rsid w:val="00E45D4F"/>
    <w:rsid w:val="00E46889"/>
    <w:rsid w:val="00E46C29"/>
    <w:rsid w:val="00E47658"/>
    <w:rsid w:val="00E47757"/>
    <w:rsid w:val="00E50299"/>
    <w:rsid w:val="00E50A69"/>
    <w:rsid w:val="00E510FA"/>
    <w:rsid w:val="00E51223"/>
    <w:rsid w:val="00E513FC"/>
    <w:rsid w:val="00E524B6"/>
    <w:rsid w:val="00E52772"/>
    <w:rsid w:val="00E529DD"/>
    <w:rsid w:val="00E54971"/>
    <w:rsid w:val="00E550DC"/>
    <w:rsid w:val="00E560FC"/>
    <w:rsid w:val="00E56564"/>
    <w:rsid w:val="00E609F0"/>
    <w:rsid w:val="00E61DB1"/>
    <w:rsid w:val="00E61E5B"/>
    <w:rsid w:val="00E62472"/>
    <w:rsid w:val="00E62C29"/>
    <w:rsid w:val="00E632A3"/>
    <w:rsid w:val="00E6370A"/>
    <w:rsid w:val="00E63DF5"/>
    <w:rsid w:val="00E64C08"/>
    <w:rsid w:val="00E64C0D"/>
    <w:rsid w:val="00E659B8"/>
    <w:rsid w:val="00E65C79"/>
    <w:rsid w:val="00E66439"/>
    <w:rsid w:val="00E66C5C"/>
    <w:rsid w:val="00E673FA"/>
    <w:rsid w:val="00E67559"/>
    <w:rsid w:val="00E67B7C"/>
    <w:rsid w:val="00E70684"/>
    <w:rsid w:val="00E71851"/>
    <w:rsid w:val="00E72096"/>
    <w:rsid w:val="00E7226D"/>
    <w:rsid w:val="00E72B91"/>
    <w:rsid w:val="00E73D49"/>
    <w:rsid w:val="00E74407"/>
    <w:rsid w:val="00E744FA"/>
    <w:rsid w:val="00E76D5A"/>
    <w:rsid w:val="00E7713E"/>
    <w:rsid w:val="00E77B7B"/>
    <w:rsid w:val="00E80C93"/>
    <w:rsid w:val="00E812CE"/>
    <w:rsid w:val="00E816F9"/>
    <w:rsid w:val="00E82EC0"/>
    <w:rsid w:val="00E83AA3"/>
    <w:rsid w:val="00E84008"/>
    <w:rsid w:val="00E84411"/>
    <w:rsid w:val="00E84AD6"/>
    <w:rsid w:val="00E85262"/>
    <w:rsid w:val="00E874ED"/>
    <w:rsid w:val="00E90B91"/>
    <w:rsid w:val="00E91064"/>
    <w:rsid w:val="00E91C3D"/>
    <w:rsid w:val="00E921A1"/>
    <w:rsid w:val="00E93DCE"/>
    <w:rsid w:val="00E95497"/>
    <w:rsid w:val="00E957C9"/>
    <w:rsid w:val="00E95F25"/>
    <w:rsid w:val="00E96299"/>
    <w:rsid w:val="00E96416"/>
    <w:rsid w:val="00E96531"/>
    <w:rsid w:val="00E97828"/>
    <w:rsid w:val="00EA06DA"/>
    <w:rsid w:val="00EA0730"/>
    <w:rsid w:val="00EA13B2"/>
    <w:rsid w:val="00EA208F"/>
    <w:rsid w:val="00EA3B73"/>
    <w:rsid w:val="00EA5504"/>
    <w:rsid w:val="00EA5908"/>
    <w:rsid w:val="00EA5A67"/>
    <w:rsid w:val="00EA63E1"/>
    <w:rsid w:val="00EA75C7"/>
    <w:rsid w:val="00EB083A"/>
    <w:rsid w:val="00EB0CCE"/>
    <w:rsid w:val="00EB199B"/>
    <w:rsid w:val="00EB200B"/>
    <w:rsid w:val="00EB26FD"/>
    <w:rsid w:val="00EB2AF1"/>
    <w:rsid w:val="00EB33AF"/>
    <w:rsid w:val="00EB4228"/>
    <w:rsid w:val="00EB46F0"/>
    <w:rsid w:val="00EB56AB"/>
    <w:rsid w:val="00EB5F59"/>
    <w:rsid w:val="00EB609C"/>
    <w:rsid w:val="00EB711C"/>
    <w:rsid w:val="00EB7719"/>
    <w:rsid w:val="00EB79F7"/>
    <w:rsid w:val="00EC05B0"/>
    <w:rsid w:val="00EC085A"/>
    <w:rsid w:val="00EC0FDB"/>
    <w:rsid w:val="00EC1AA1"/>
    <w:rsid w:val="00EC37FA"/>
    <w:rsid w:val="00EC463E"/>
    <w:rsid w:val="00EC4DAD"/>
    <w:rsid w:val="00EC68BF"/>
    <w:rsid w:val="00EC6F8C"/>
    <w:rsid w:val="00ED2516"/>
    <w:rsid w:val="00ED2851"/>
    <w:rsid w:val="00ED2F66"/>
    <w:rsid w:val="00ED34AB"/>
    <w:rsid w:val="00ED4298"/>
    <w:rsid w:val="00ED4FFC"/>
    <w:rsid w:val="00ED5921"/>
    <w:rsid w:val="00ED6E84"/>
    <w:rsid w:val="00EE0D0A"/>
    <w:rsid w:val="00EE10CE"/>
    <w:rsid w:val="00EE2239"/>
    <w:rsid w:val="00EE31D7"/>
    <w:rsid w:val="00EE37F2"/>
    <w:rsid w:val="00EE39E6"/>
    <w:rsid w:val="00EE4122"/>
    <w:rsid w:val="00EE49A0"/>
    <w:rsid w:val="00EE4F1C"/>
    <w:rsid w:val="00EE503E"/>
    <w:rsid w:val="00EE576A"/>
    <w:rsid w:val="00EE5AC8"/>
    <w:rsid w:val="00EE6FF3"/>
    <w:rsid w:val="00EF148E"/>
    <w:rsid w:val="00EF2AFC"/>
    <w:rsid w:val="00EF2BB1"/>
    <w:rsid w:val="00EF530D"/>
    <w:rsid w:val="00EF66A5"/>
    <w:rsid w:val="00EF7319"/>
    <w:rsid w:val="00EF745C"/>
    <w:rsid w:val="00EF74EF"/>
    <w:rsid w:val="00EF7B67"/>
    <w:rsid w:val="00F0029D"/>
    <w:rsid w:val="00F00671"/>
    <w:rsid w:val="00F01EF0"/>
    <w:rsid w:val="00F03835"/>
    <w:rsid w:val="00F03DAF"/>
    <w:rsid w:val="00F0451F"/>
    <w:rsid w:val="00F055BC"/>
    <w:rsid w:val="00F0648E"/>
    <w:rsid w:val="00F065AE"/>
    <w:rsid w:val="00F0750B"/>
    <w:rsid w:val="00F11551"/>
    <w:rsid w:val="00F11A33"/>
    <w:rsid w:val="00F11BDA"/>
    <w:rsid w:val="00F12847"/>
    <w:rsid w:val="00F12E3C"/>
    <w:rsid w:val="00F13713"/>
    <w:rsid w:val="00F13E5B"/>
    <w:rsid w:val="00F14A24"/>
    <w:rsid w:val="00F1580B"/>
    <w:rsid w:val="00F17E39"/>
    <w:rsid w:val="00F21902"/>
    <w:rsid w:val="00F22BFB"/>
    <w:rsid w:val="00F22BFF"/>
    <w:rsid w:val="00F23819"/>
    <w:rsid w:val="00F24184"/>
    <w:rsid w:val="00F25204"/>
    <w:rsid w:val="00F25472"/>
    <w:rsid w:val="00F266C9"/>
    <w:rsid w:val="00F26CAA"/>
    <w:rsid w:val="00F27565"/>
    <w:rsid w:val="00F30968"/>
    <w:rsid w:val="00F32204"/>
    <w:rsid w:val="00F33B15"/>
    <w:rsid w:val="00F35445"/>
    <w:rsid w:val="00F3597D"/>
    <w:rsid w:val="00F36D34"/>
    <w:rsid w:val="00F36EEB"/>
    <w:rsid w:val="00F37832"/>
    <w:rsid w:val="00F40B76"/>
    <w:rsid w:val="00F40F35"/>
    <w:rsid w:val="00F4138E"/>
    <w:rsid w:val="00F43AA6"/>
    <w:rsid w:val="00F45023"/>
    <w:rsid w:val="00F4624F"/>
    <w:rsid w:val="00F47276"/>
    <w:rsid w:val="00F47928"/>
    <w:rsid w:val="00F5013B"/>
    <w:rsid w:val="00F50CE0"/>
    <w:rsid w:val="00F51371"/>
    <w:rsid w:val="00F51A6C"/>
    <w:rsid w:val="00F52537"/>
    <w:rsid w:val="00F5288C"/>
    <w:rsid w:val="00F539C3"/>
    <w:rsid w:val="00F54660"/>
    <w:rsid w:val="00F553BA"/>
    <w:rsid w:val="00F55743"/>
    <w:rsid w:val="00F55F93"/>
    <w:rsid w:val="00F56BF5"/>
    <w:rsid w:val="00F5740B"/>
    <w:rsid w:val="00F61919"/>
    <w:rsid w:val="00F62EEC"/>
    <w:rsid w:val="00F6391E"/>
    <w:rsid w:val="00F63CCB"/>
    <w:rsid w:val="00F63D07"/>
    <w:rsid w:val="00F640E1"/>
    <w:rsid w:val="00F64241"/>
    <w:rsid w:val="00F64B6E"/>
    <w:rsid w:val="00F65412"/>
    <w:rsid w:val="00F655C1"/>
    <w:rsid w:val="00F7010D"/>
    <w:rsid w:val="00F701CF"/>
    <w:rsid w:val="00F70505"/>
    <w:rsid w:val="00F721CE"/>
    <w:rsid w:val="00F73CB1"/>
    <w:rsid w:val="00F7491C"/>
    <w:rsid w:val="00F74E87"/>
    <w:rsid w:val="00F7608D"/>
    <w:rsid w:val="00F760B4"/>
    <w:rsid w:val="00F7653C"/>
    <w:rsid w:val="00F765CA"/>
    <w:rsid w:val="00F77739"/>
    <w:rsid w:val="00F803B0"/>
    <w:rsid w:val="00F80F5A"/>
    <w:rsid w:val="00F8182A"/>
    <w:rsid w:val="00F82677"/>
    <w:rsid w:val="00F826F6"/>
    <w:rsid w:val="00F82DC1"/>
    <w:rsid w:val="00F82DFB"/>
    <w:rsid w:val="00F83B1D"/>
    <w:rsid w:val="00F83E96"/>
    <w:rsid w:val="00F857F1"/>
    <w:rsid w:val="00F86A32"/>
    <w:rsid w:val="00F911D9"/>
    <w:rsid w:val="00F91B88"/>
    <w:rsid w:val="00F92541"/>
    <w:rsid w:val="00F92C0C"/>
    <w:rsid w:val="00F93573"/>
    <w:rsid w:val="00F95306"/>
    <w:rsid w:val="00F963E7"/>
    <w:rsid w:val="00F96B5B"/>
    <w:rsid w:val="00FA07EE"/>
    <w:rsid w:val="00FA096F"/>
    <w:rsid w:val="00FA0E1D"/>
    <w:rsid w:val="00FA1510"/>
    <w:rsid w:val="00FA1797"/>
    <w:rsid w:val="00FA42EA"/>
    <w:rsid w:val="00FA440C"/>
    <w:rsid w:val="00FA4C65"/>
    <w:rsid w:val="00FA4C9B"/>
    <w:rsid w:val="00FA6439"/>
    <w:rsid w:val="00FA7C84"/>
    <w:rsid w:val="00FB04FA"/>
    <w:rsid w:val="00FB1A1C"/>
    <w:rsid w:val="00FB36C2"/>
    <w:rsid w:val="00FB67B7"/>
    <w:rsid w:val="00FB6B4D"/>
    <w:rsid w:val="00FC01AF"/>
    <w:rsid w:val="00FC07DE"/>
    <w:rsid w:val="00FC10C6"/>
    <w:rsid w:val="00FC292A"/>
    <w:rsid w:val="00FC5D6B"/>
    <w:rsid w:val="00FC61F7"/>
    <w:rsid w:val="00FC64BB"/>
    <w:rsid w:val="00FC687F"/>
    <w:rsid w:val="00FC688D"/>
    <w:rsid w:val="00FC767C"/>
    <w:rsid w:val="00FD0121"/>
    <w:rsid w:val="00FD0D05"/>
    <w:rsid w:val="00FD1C7B"/>
    <w:rsid w:val="00FD35C1"/>
    <w:rsid w:val="00FD3C8F"/>
    <w:rsid w:val="00FD4508"/>
    <w:rsid w:val="00FD5324"/>
    <w:rsid w:val="00FD5325"/>
    <w:rsid w:val="00FD65E8"/>
    <w:rsid w:val="00FD6721"/>
    <w:rsid w:val="00FD6FD5"/>
    <w:rsid w:val="00FE0CE6"/>
    <w:rsid w:val="00FE149A"/>
    <w:rsid w:val="00FE1D98"/>
    <w:rsid w:val="00FE20C7"/>
    <w:rsid w:val="00FE252D"/>
    <w:rsid w:val="00FE265C"/>
    <w:rsid w:val="00FE4785"/>
    <w:rsid w:val="00FE59D0"/>
    <w:rsid w:val="00FE5F8B"/>
    <w:rsid w:val="00FE7656"/>
    <w:rsid w:val="00FE7782"/>
    <w:rsid w:val="00FE7A08"/>
    <w:rsid w:val="00FE7CA4"/>
    <w:rsid w:val="00FF1C5A"/>
    <w:rsid w:val="00FF39AB"/>
    <w:rsid w:val="00FF3A8D"/>
    <w:rsid w:val="00F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0F6585"/>
  <w15:chartTrackingRefBased/>
  <w15:docId w15:val="{03F22DA2-E349-4D87-A1DE-C764E259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D664E"/>
    <w:rPr>
      <w:color w:val="595959" w:themeColor="text1" w:themeTint="A6"/>
    </w:rPr>
  </w:style>
  <w:style w:type="paragraph" w:styleId="Nadpis1">
    <w:name w:val="heading 1"/>
    <w:basedOn w:val="Normln"/>
    <w:next w:val="Normln"/>
    <w:link w:val="Nadpis1Char"/>
    <w:uiPriority w:val="9"/>
    <w:qFormat/>
    <w:rsid w:val="00020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7000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205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7000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D45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F7000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D45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7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20561"/>
    <w:rPr>
      <w:rFonts w:asciiTheme="majorHAnsi" w:eastAsiaTheme="majorEastAsia" w:hAnsiTheme="majorHAnsi" w:cstheme="majorBidi"/>
      <w:color w:val="FF7000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020561"/>
    <w:rPr>
      <w:rFonts w:asciiTheme="majorHAnsi" w:eastAsiaTheme="majorEastAsia" w:hAnsiTheme="majorHAnsi" w:cstheme="majorBidi"/>
      <w:color w:val="FF7000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D4508"/>
    <w:rPr>
      <w:rFonts w:asciiTheme="majorHAnsi" w:eastAsiaTheme="majorEastAsia" w:hAnsiTheme="majorHAnsi" w:cstheme="majorBidi"/>
      <w:color w:val="FF7000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D4508"/>
    <w:rPr>
      <w:rFonts w:asciiTheme="majorHAnsi" w:eastAsiaTheme="majorEastAsia" w:hAnsiTheme="majorHAnsi" w:cstheme="majorBidi"/>
      <w:i/>
      <w:iCs/>
      <w:color w:val="FF7000"/>
    </w:rPr>
  </w:style>
  <w:style w:type="paragraph" w:customStyle="1" w:styleId="EdScratchlessons">
    <w:name w:val="EdScratch lessons"/>
    <w:basedOn w:val="Normln"/>
    <w:link w:val="EdScratchlessonsChar"/>
    <w:rsid w:val="00BA69E8"/>
    <w:rPr>
      <w:rFonts w:ascii="Futura" w:hAnsi="Futura"/>
      <w:sz w:val="24"/>
    </w:rPr>
  </w:style>
  <w:style w:type="character" w:customStyle="1" w:styleId="EdScratchlessonsChar">
    <w:name w:val="EdScratch lessons Char"/>
    <w:basedOn w:val="Standardnpsmoodstavce"/>
    <w:link w:val="EdScratchlessons"/>
    <w:rsid w:val="00BA69E8"/>
    <w:rPr>
      <w:rFonts w:ascii="Futura" w:hAnsi="Futura"/>
      <w:sz w:val="24"/>
    </w:rPr>
  </w:style>
  <w:style w:type="paragraph" w:styleId="Nzev">
    <w:name w:val="Title"/>
    <w:basedOn w:val="Normln"/>
    <w:next w:val="Normln"/>
    <w:link w:val="NzevChar"/>
    <w:uiPriority w:val="10"/>
    <w:qFormat/>
    <w:rsid w:val="000205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7000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20561"/>
    <w:rPr>
      <w:rFonts w:asciiTheme="majorHAnsi" w:eastAsiaTheme="majorEastAsia" w:hAnsiTheme="majorHAnsi" w:cstheme="majorBidi"/>
      <w:color w:val="FF7000"/>
      <w:spacing w:val="-10"/>
      <w:kern w:val="28"/>
      <w:sz w:val="56"/>
      <w:szCs w:val="56"/>
    </w:rPr>
  </w:style>
  <w:style w:type="paragraph" w:styleId="Bezmezer">
    <w:name w:val="No Spacing"/>
    <w:uiPriority w:val="1"/>
    <w:qFormat/>
    <w:rsid w:val="00020561"/>
    <w:pPr>
      <w:spacing w:after="0" w:line="240" w:lineRule="auto"/>
    </w:pPr>
    <w:rPr>
      <w:color w:val="595959" w:themeColor="text1" w:themeTint="A6"/>
    </w:rPr>
  </w:style>
  <w:style w:type="character" w:styleId="Zdraznnintenzivn">
    <w:name w:val="Intense Emphasis"/>
    <w:basedOn w:val="Standardnpsmoodstavce"/>
    <w:uiPriority w:val="21"/>
    <w:qFormat/>
    <w:rsid w:val="00020561"/>
    <w:rPr>
      <w:i/>
      <w:iCs/>
      <w:color w:val="FF7000"/>
    </w:rPr>
  </w:style>
  <w:style w:type="character" w:styleId="Siln">
    <w:name w:val="Strong"/>
    <w:basedOn w:val="Standardnpsmoodstavce"/>
    <w:uiPriority w:val="22"/>
    <w:qFormat/>
    <w:rsid w:val="00020561"/>
    <w:rPr>
      <w:b/>
      <w:bCs/>
    </w:rPr>
  </w:style>
  <w:style w:type="paragraph" w:styleId="Nadpisobsahu">
    <w:name w:val="TOC Heading"/>
    <w:basedOn w:val="Nadpis1"/>
    <w:next w:val="Normln"/>
    <w:uiPriority w:val="39"/>
    <w:unhideWhenUsed/>
    <w:qFormat/>
    <w:rsid w:val="009E726D"/>
    <w:pPr>
      <w:outlineLvl w:val="9"/>
    </w:pPr>
    <w:rPr>
      <w:lang w:val="en-US" w:eastAsia="en-US"/>
    </w:rPr>
  </w:style>
  <w:style w:type="paragraph" w:styleId="Obsah1">
    <w:name w:val="toc 1"/>
    <w:basedOn w:val="Normln"/>
    <w:next w:val="Normln"/>
    <w:autoRedefine/>
    <w:uiPriority w:val="39"/>
    <w:unhideWhenUsed/>
    <w:rsid w:val="00FD4508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FD4508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FD4508"/>
    <w:rPr>
      <w:color w:val="0563C1" w:themeColor="hyperlink"/>
      <w:u w:val="single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D450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FF7000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D4508"/>
    <w:rPr>
      <w:i/>
      <w:iCs/>
      <w:color w:val="FF7000"/>
    </w:rPr>
  </w:style>
  <w:style w:type="character" w:styleId="Odkazintenzivn">
    <w:name w:val="Intense Reference"/>
    <w:basedOn w:val="Standardnpsmoodstavce"/>
    <w:uiPriority w:val="32"/>
    <w:qFormat/>
    <w:rsid w:val="009E726D"/>
    <w:rPr>
      <w:b/>
      <w:bCs/>
      <w:smallCaps/>
      <w:color w:val="FF7000"/>
      <w:spacing w:val="5"/>
    </w:rPr>
  </w:style>
  <w:style w:type="paragraph" w:styleId="Zhlav">
    <w:name w:val="header"/>
    <w:basedOn w:val="Normln"/>
    <w:link w:val="ZhlavChar"/>
    <w:uiPriority w:val="99"/>
    <w:unhideWhenUsed/>
    <w:rsid w:val="00B92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92E26"/>
    <w:rPr>
      <w:color w:val="595959" w:themeColor="text1" w:themeTint="A6"/>
    </w:rPr>
  </w:style>
  <w:style w:type="paragraph" w:styleId="Zpat">
    <w:name w:val="footer"/>
    <w:basedOn w:val="Normln"/>
    <w:link w:val="ZpatChar"/>
    <w:uiPriority w:val="99"/>
    <w:unhideWhenUsed/>
    <w:rsid w:val="00B92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92E26"/>
    <w:rPr>
      <w:color w:val="595959" w:themeColor="text1" w:themeTint="A6"/>
    </w:rPr>
  </w:style>
  <w:style w:type="paragraph" w:styleId="Odstavecseseznamem">
    <w:name w:val="List Paragraph"/>
    <w:basedOn w:val="Normln"/>
    <w:uiPriority w:val="34"/>
    <w:qFormat/>
    <w:rsid w:val="00D82A81"/>
    <w:pPr>
      <w:ind w:left="720"/>
      <w:contextualSpacing/>
    </w:pPr>
  </w:style>
  <w:style w:type="table" w:styleId="Mkatabulky">
    <w:name w:val="Table Grid"/>
    <w:basedOn w:val="Normlntabulka"/>
    <w:uiPriority w:val="39"/>
    <w:rsid w:val="00076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evyeenzmnka">
    <w:name w:val="Unresolved Mention"/>
    <w:basedOn w:val="Standardnpsmoodstavce"/>
    <w:uiPriority w:val="99"/>
    <w:semiHidden/>
    <w:unhideWhenUsed/>
    <w:rsid w:val="006E09BF"/>
    <w:rPr>
      <w:color w:val="808080"/>
      <w:shd w:val="clear" w:color="auto" w:fill="E6E6E6"/>
    </w:rPr>
  </w:style>
  <w:style w:type="paragraph" w:customStyle="1" w:styleId="BodyA">
    <w:name w:val="Body A"/>
    <w:rsid w:val="006D6B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A1A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A1A40"/>
    <w:rPr>
      <w:rFonts w:ascii="Segoe UI" w:hAnsi="Segoe UI" w:cs="Segoe UI"/>
      <w:color w:val="595959" w:themeColor="text1" w:themeTint="A6"/>
      <w:sz w:val="18"/>
      <w:szCs w:val="18"/>
    </w:rPr>
  </w:style>
  <w:style w:type="paragraph" w:customStyle="1" w:styleId="Default">
    <w:name w:val="Default"/>
    <w:rsid w:val="0057444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zh-CN" w:eastAsia="zh-CN"/>
    </w:rPr>
  </w:style>
  <w:style w:type="character" w:styleId="Sledovanodkaz">
    <w:name w:val="FollowedHyperlink"/>
    <w:basedOn w:val="Standardnpsmoodstavce"/>
    <w:uiPriority w:val="99"/>
    <w:semiHidden/>
    <w:unhideWhenUsed/>
    <w:rsid w:val="00733BB3"/>
    <w:rPr>
      <w:color w:val="954F72" w:themeColor="followed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6F06F9"/>
    <w:pPr>
      <w:spacing w:after="200" w:line="240" w:lineRule="auto"/>
    </w:pPr>
    <w:rPr>
      <w:rFonts w:ascii="Arial" w:eastAsiaTheme="minorHAnsi" w:hAnsi="Arial"/>
      <w:i/>
      <w:iCs/>
      <w:color w:val="44546A" w:themeColor="text2"/>
      <w:sz w:val="18"/>
      <w:szCs w:val="18"/>
      <w:lang w:eastAsia="en-US"/>
    </w:rPr>
  </w:style>
  <w:style w:type="paragraph" w:customStyle="1" w:styleId="Heading4a">
    <w:name w:val="Heading 4a"/>
    <w:basedOn w:val="Nadpis4"/>
    <w:link w:val="Heading4aChar"/>
    <w:qFormat/>
    <w:rsid w:val="00051E3C"/>
    <w:pPr>
      <w:spacing w:line="276" w:lineRule="auto"/>
    </w:pPr>
    <w:rPr>
      <w:rFonts w:ascii="Arial" w:hAnsi="Arial"/>
      <w:i w:val="0"/>
      <w:sz w:val="24"/>
      <w:lang w:eastAsia="en-US"/>
    </w:rPr>
  </w:style>
  <w:style w:type="character" w:customStyle="1" w:styleId="Heading4aChar">
    <w:name w:val="Heading 4a Char"/>
    <w:basedOn w:val="Nadpis4Char"/>
    <w:link w:val="Heading4a"/>
    <w:rsid w:val="00051E3C"/>
    <w:rPr>
      <w:rFonts w:ascii="Arial" w:eastAsiaTheme="majorEastAsia" w:hAnsi="Arial" w:cstheme="majorBidi"/>
      <w:i w:val="0"/>
      <w:iCs/>
      <w:color w:val="FF7000"/>
      <w:sz w:val="24"/>
      <w:lang w:eastAsia="en-US"/>
    </w:rPr>
  </w:style>
  <w:style w:type="paragraph" w:styleId="Obsah3">
    <w:name w:val="toc 3"/>
    <w:basedOn w:val="Normln"/>
    <w:next w:val="Normln"/>
    <w:autoRedefine/>
    <w:uiPriority w:val="39"/>
    <w:unhideWhenUsed/>
    <w:rsid w:val="002063D3"/>
    <w:pPr>
      <w:spacing w:after="100"/>
      <w:ind w:left="440"/>
    </w:pPr>
  </w:style>
  <w:style w:type="paragraph" w:styleId="Obsah4">
    <w:name w:val="toc 4"/>
    <w:basedOn w:val="Normln"/>
    <w:next w:val="Normln"/>
    <w:autoRedefine/>
    <w:uiPriority w:val="39"/>
    <w:unhideWhenUsed/>
    <w:rsid w:val="00134782"/>
    <w:pPr>
      <w:spacing w:after="100"/>
      <w:ind w:left="660"/>
    </w:pPr>
    <w:rPr>
      <w:color w:val="auto"/>
    </w:rPr>
  </w:style>
  <w:style w:type="paragraph" w:styleId="Obsah5">
    <w:name w:val="toc 5"/>
    <w:basedOn w:val="Normln"/>
    <w:next w:val="Normln"/>
    <w:autoRedefine/>
    <w:uiPriority w:val="39"/>
    <w:unhideWhenUsed/>
    <w:rsid w:val="00134782"/>
    <w:pPr>
      <w:spacing w:after="100"/>
      <w:ind w:left="880"/>
    </w:pPr>
    <w:rPr>
      <w:color w:val="auto"/>
    </w:rPr>
  </w:style>
  <w:style w:type="paragraph" w:styleId="Obsah6">
    <w:name w:val="toc 6"/>
    <w:basedOn w:val="Normln"/>
    <w:next w:val="Normln"/>
    <w:autoRedefine/>
    <w:uiPriority w:val="39"/>
    <w:unhideWhenUsed/>
    <w:rsid w:val="00134782"/>
    <w:pPr>
      <w:spacing w:after="100"/>
      <w:ind w:left="1100"/>
    </w:pPr>
    <w:rPr>
      <w:color w:val="auto"/>
    </w:rPr>
  </w:style>
  <w:style w:type="paragraph" w:styleId="Obsah7">
    <w:name w:val="toc 7"/>
    <w:basedOn w:val="Normln"/>
    <w:next w:val="Normln"/>
    <w:autoRedefine/>
    <w:uiPriority w:val="39"/>
    <w:unhideWhenUsed/>
    <w:rsid w:val="00134782"/>
    <w:pPr>
      <w:spacing w:after="100"/>
      <w:ind w:left="1320"/>
    </w:pPr>
    <w:rPr>
      <w:color w:val="auto"/>
    </w:rPr>
  </w:style>
  <w:style w:type="paragraph" w:styleId="Obsah8">
    <w:name w:val="toc 8"/>
    <w:basedOn w:val="Normln"/>
    <w:next w:val="Normln"/>
    <w:autoRedefine/>
    <w:uiPriority w:val="39"/>
    <w:unhideWhenUsed/>
    <w:rsid w:val="00134782"/>
    <w:pPr>
      <w:spacing w:after="100"/>
      <w:ind w:left="1540"/>
    </w:pPr>
    <w:rPr>
      <w:color w:val="auto"/>
    </w:rPr>
  </w:style>
  <w:style w:type="paragraph" w:styleId="Obsah9">
    <w:name w:val="toc 9"/>
    <w:basedOn w:val="Normln"/>
    <w:next w:val="Normln"/>
    <w:autoRedefine/>
    <w:uiPriority w:val="39"/>
    <w:unhideWhenUsed/>
    <w:rsid w:val="00134782"/>
    <w:pPr>
      <w:spacing w:after="100"/>
      <w:ind w:left="1760"/>
    </w:pPr>
    <w:rPr>
      <w:color w:val="auto"/>
    </w:rPr>
  </w:style>
  <w:style w:type="character" w:styleId="Odkaznakoment">
    <w:name w:val="annotation reference"/>
    <w:basedOn w:val="Standardnpsmoodstavce"/>
    <w:uiPriority w:val="99"/>
    <w:semiHidden/>
    <w:unhideWhenUsed/>
    <w:rsid w:val="00AB129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AB129B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AB129B"/>
    <w:rPr>
      <w:color w:val="595959" w:themeColor="text1" w:themeTint="A6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1C6C0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1C6C01"/>
    <w:rPr>
      <w:b/>
      <w:bCs/>
      <w:color w:val="595959" w:themeColor="text1" w:themeTint="A6"/>
      <w:sz w:val="20"/>
      <w:szCs w:val="20"/>
    </w:rPr>
  </w:style>
  <w:style w:type="paragraph" w:styleId="Revize">
    <w:name w:val="Revision"/>
    <w:hidden/>
    <w:uiPriority w:val="99"/>
    <w:semiHidden/>
    <w:rsid w:val="009040AE"/>
    <w:pPr>
      <w:spacing w:after="0" w:line="240" w:lineRule="auto"/>
    </w:pPr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7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0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3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7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9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3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8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0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7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583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26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4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9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6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6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9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1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2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6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8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6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5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61633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0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03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8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8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7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9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0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5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5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6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73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2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9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0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6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1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9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8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9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4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15551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single" w:sz="6" w:space="0" w:color="D2E3FC"/>
                            <w:left w:val="single" w:sz="6" w:space="30" w:color="D2E3FC"/>
                            <w:bottom w:val="single" w:sz="6" w:space="0" w:color="D2E3FC"/>
                            <w:right w:val="single" w:sz="6" w:space="12" w:color="D2E3FC"/>
                          </w:divBdr>
                          <w:divsChild>
                            <w:div w:id="137141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7926504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30" w:color="DADCE0"/>
                            <w:bottom w:val="single" w:sz="6" w:space="0" w:color="DADCE0"/>
                            <w:right w:val="single" w:sz="6" w:space="12" w:color="DADCE0"/>
                          </w:divBdr>
                          <w:divsChild>
                            <w:div w:id="138251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87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3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07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85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35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021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383439">
                                          <w:marLeft w:val="3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2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182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4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36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90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203649">
                                                  <w:marLeft w:val="0"/>
                                                  <w:marRight w:val="30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12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157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34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43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68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0313447">
                      <w:marLeft w:val="0"/>
                      <w:marRight w:val="0"/>
                      <w:marTop w:val="0"/>
                      <w:marBottom w:val="10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9664">
                      <w:marLeft w:val="465"/>
                      <w:marRight w:val="4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6325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4645681">
                      <w:marLeft w:val="465"/>
                      <w:marRight w:val="4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6446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8242529">
                      <w:marLeft w:val="465"/>
                      <w:marRight w:val="4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43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83507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4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2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5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0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6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5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9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5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0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6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6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6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7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4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8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0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6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4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5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5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3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3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1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6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3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5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8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3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7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0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1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1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0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1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6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8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0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0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5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gif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7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%20Kennewell\Documents\Custom%20Office%20Templates\EdScratch%20lessons-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dScratch Lessons">
      <a:majorFont>
        <a:latin typeface="Futura"/>
        <a:ea typeface=""/>
        <a:cs typeface=""/>
      </a:majorFont>
      <a:minorFont>
        <a:latin typeface="Futur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F1634-FDC5-4F89-95B5-4C8A73261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EdScratch lessons-Word template.dotx</Template>
  <TotalTime>20</TotalTime>
  <Pages>1</Pages>
  <Words>6</Words>
  <Characters>42</Characters>
  <Application>Microsoft Office Word</Application>
  <DocSecurity>0</DocSecurity>
  <Lines>1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EdScratch student lesson activities</vt:lpstr>
      <vt:lpstr>EdScratch student lesson activities</vt:lpstr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EdScratch student lesson activities</dc:title>
  <dc:subject/>
  <dc:creator>Kat Kennewell</dc:creator>
  <cp:keywords/>
  <dc:description/>
  <cp:lastModifiedBy>Slovák Radoslav</cp:lastModifiedBy>
  <cp:revision>4</cp:revision>
  <cp:lastPrinted>2019-09-17T08:07:00Z</cp:lastPrinted>
  <dcterms:created xsi:type="dcterms:W3CDTF">2023-04-27T07:48:00Z</dcterms:created>
  <dcterms:modified xsi:type="dcterms:W3CDTF">2023-04-27T08:07:00Z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bac993-578d-4fb6-a024-e1968d57a18c_Enabled">
    <vt:lpwstr>True</vt:lpwstr>
  </property>
  <property fmtid="{D5CDD505-2E9C-101B-9397-08002B2CF9AE}" pid="3" name="MSIP_Label_1ebac993-578d-4fb6-a024-e1968d57a18c_SiteId">
    <vt:lpwstr>ae4df1f7-611e-444f-897e-f964e1205171</vt:lpwstr>
  </property>
  <property fmtid="{D5CDD505-2E9C-101B-9397-08002B2CF9AE}" pid="4" name="MSIP_Label_1ebac993-578d-4fb6-a024-e1968d57a18c_Owner">
    <vt:lpwstr>ms250918@ncr.com</vt:lpwstr>
  </property>
  <property fmtid="{D5CDD505-2E9C-101B-9397-08002B2CF9AE}" pid="5" name="MSIP_Label_1ebac993-578d-4fb6-a024-e1968d57a18c_SetDate">
    <vt:lpwstr>2019-09-03T06:10:35.5237061Z</vt:lpwstr>
  </property>
  <property fmtid="{D5CDD505-2E9C-101B-9397-08002B2CF9AE}" pid="6" name="MSIP_Label_1ebac993-578d-4fb6-a024-e1968d57a18c_Name">
    <vt:lpwstr>Personal</vt:lpwstr>
  </property>
  <property fmtid="{D5CDD505-2E9C-101B-9397-08002B2CF9AE}" pid="7" name="MSIP_Label_1ebac993-578d-4fb6-a024-e1968d57a18c_Application">
    <vt:lpwstr>Microsoft Azure Information Protection</vt:lpwstr>
  </property>
  <property fmtid="{D5CDD505-2E9C-101B-9397-08002B2CF9AE}" pid="8" name="MSIP_Label_1ebac993-578d-4fb6-a024-e1968d57a18c_ActionId">
    <vt:lpwstr>b9ae6245-24c7-4eec-afca-92f703dbbf30</vt:lpwstr>
  </property>
  <property fmtid="{D5CDD505-2E9C-101B-9397-08002B2CF9AE}" pid="9" name="MSIP_Label_1ebac993-578d-4fb6-a024-e1968d57a18c_Extended_MSFT_Method">
    <vt:lpwstr>Manual</vt:lpwstr>
  </property>
  <property fmtid="{D5CDD505-2E9C-101B-9397-08002B2CF9AE}" pid="10" name="Sensitivity">
    <vt:lpwstr>Personal</vt:lpwstr>
  </property>
</Properties>
</file>